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6692" w14:textId="77777777" w:rsidR="00111E06" w:rsidRDefault="00111E06" w:rsidP="003A753C">
      <w:pPr>
        <w:spacing w:after="0" w:line="330" w:lineRule="exact"/>
        <w:rPr>
          <w:b/>
          <w:noProof/>
        </w:rPr>
      </w:pPr>
    </w:p>
    <w:p w14:paraId="2754C92E" w14:textId="77777777" w:rsidR="008E02A2" w:rsidRPr="003A753C" w:rsidRDefault="00EC6534" w:rsidP="0065429F">
      <w:pPr>
        <w:spacing w:after="0" w:line="330" w:lineRule="exact"/>
        <w:jc w:val="center"/>
        <w:rPr>
          <w:b/>
          <w:noProof/>
        </w:rPr>
      </w:pPr>
      <w:r w:rsidRPr="007A5012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70717938" wp14:editId="4C44501B">
                <wp:simplePos x="0" y="0"/>
                <wp:positionH relativeFrom="page">
                  <wp:posOffset>5497195</wp:posOffset>
                </wp:positionH>
                <wp:positionV relativeFrom="page">
                  <wp:posOffset>1626870</wp:posOffset>
                </wp:positionV>
                <wp:extent cx="1800225" cy="2160270"/>
                <wp:effectExtent l="0" t="0" r="0" b="0"/>
                <wp:wrapTopAndBottom/>
                <wp:docPr id="229" name="Textfeld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0225" cy="216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DD1630B" w14:textId="77777777" w:rsidR="00E35ACA" w:rsidRPr="00AE56C5" w:rsidRDefault="00E35ACA" w:rsidP="00E35ACA">
                            <w:pPr>
                              <w:pStyle w:val="EinfAbs"/>
                              <w:ind w:left="708" w:hanging="708"/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56C5"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Dr. </w:t>
                            </w:r>
                            <w:r w:rsidR="001657ED" w:rsidRPr="00AE56C5"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Marcus Hornung</w:t>
                            </w:r>
                          </w:p>
                          <w:p w14:paraId="44D17F61" w14:textId="77777777" w:rsidR="00B21042" w:rsidRPr="00AE56C5" w:rsidRDefault="00AE56C5" w:rsidP="00E35ACA">
                            <w:pPr>
                              <w:pStyle w:val="EinfAbs"/>
                              <w:ind w:left="708" w:hanging="708"/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56C5"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 xml:space="preserve">Head of </w:t>
                            </w:r>
                            <w:r w:rsidR="00B21042" w:rsidRPr="00AE56C5"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16"/>
                                <w:szCs w:val="16"/>
                                <w:lang w:val="en-US"/>
                              </w:rPr>
                              <w:t>International Office</w:t>
                            </w:r>
                          </w:p>
                          <w:p w14:paraId="341072AC" w14:textId="77777777" w:rsidR="00E35ACA" w:rsidRPr="00AE56C5" w:rsidRDefault="00E35ACA" w:rsidP="00E35ACA">
                            <w:pPr>
                              <w:pStyle w:val="EinfAbs"/>
                              <w:ind w:left="708" w:hanging="708"/>
                              <w:rPr>
                                <w:rFonts w:ascii="Arial" w:hAnsi="Arial" w:cs="Arial"/>
                                <w:b/>
                                <w:bCs/>
                                <w:color w:val="0C0C0C"/>
                                <w:spacing w:val="6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760C006E" w14:textId="77777777" w:rsidR="00E35ACA" w:rsidRDefault="00E35ACA" w:rsidP="00E35ACA">
                            <w:pPr>
                              <w:pStyle w:val="EinfAbs"/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Blechhammer 4-9</w:t>
                            </w:r>
                            <w:r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br/>
                              <w:t>D - 98574 Schmalkalden</w:t>
                            </w:r>
                          </w:p>
                          <w:p w14:paraId="457974E5" w14:textId="77777777" w:rsidR="00E35ACA" w:rsidRDefault="00E35ACA" w:rsidP="00E35ACA">
                            <w:pPr>
                              <w:pStyle w:val="EinfAbs"/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</w:pPr>
                          </w:p>
                          <w:p w14:paraId="5F86559F" w14:textId="77777777" w:rsidR="00E35ACA" w:rsidRDefault="00EC6534" w:rsidP="00E35ACA">
                            <w:pPr>
                              <w:pStyle w:val="EinfAbs"/>
                              <w:tabs>
                                <w:tab w:val="left" w:pos="283"/>
                              </w:tabs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</w:pPr>
                            <w:r w:rsidRPr="007A5012">
                              <w:rPr>
                                <w:rFonts w:ascii="Arial" w:hAnsi="Arial" w:cs="Arial"/>
                                <w:noProof/>
                                <w:color w:val="0C0C0C"/>
                                <w:spacing w:val="6"/>
                                <w:sz w:val="14"/>
                                <w:szCs w:val="14"/>
                                <w:lang w:eastAsia="de-DE"/>
                              </w:rPr>
                              <w:drawing>
                                <wp:inline distT="0" distB="0" distL="0" distR="0" wp14:anchorId="1153FF2E" wp14:editId="5E714D9E">
                                  <wp:extent cx="114300" cy="114300"/>
                                  <wp:effectExtent l="0" t="0" r="0" b="0"/>
                                  <wp:docPr id="1" name="Icons-09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09.png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5ACA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ab/>
                              <w:t xml:space="preserve">+49 (0) </w:t>
                            </w:r>
                            <w:proofErr w:type="gramStart"/>
                            <w:r w:rsidR="00E35ACA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3683  688</w:t>
                            </w:r>
                            <w:proofErr w:type="gramEnd"/>
                            <w:r w:rsidR="00E35ACA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-</w:t>
                            </w:r>
                            <w:r w:rsidR="00F539EF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1</w:t>
                            </w:r>
                            <w:r w:rsidR="00B21042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010</w:t>
                            </w:r>
                          </w:p>
                          <w:p w14:paraId="3F8FAC33" w14:textId="77777777" w:rsidR="00E35ACA" w:rsidRDefault="00EC6534" w:rsidP="00E35ACA">
                            <w:pPr>
                              <w:pStyle w:val="EinfAbs"/>
                              <w:tabs>
                                <w:tab w:val="left" w:pos="283"/>
                              </w:tabs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</w:pPr>
                            <w:r w:rsidRPr="007A5012">
                              <w:rPr>
                                <w:rFonts w:ascii="Arial" w:hAnsi="Arial" w:cs="Arial"/>
                                <w:noProof/>
                                <w:color w:val="0C0C0C"/>
                                <w:spacing w:val="6"/>
                                <w:sz w:val="14"/>
                                <w:szCs w:val="14"/>
                                <w:lang w:eastAsia="de-DE"/>
                              </w:rPr>
                              <w:drawing>
                                <wp:inline distT="0" distB="0" distL="0" distR="0" wp14:anchorId="3BBB924C" wp14:editId="25E836AB">
                                  <wp:extent cx="114300" cy="114300"/>
                                  <wp:effectExtent l="0" t="0" r="0" b="0"/>
                                  <wp:docPr id="2" name="Icons-09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09.png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539EF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ab/>
                              <w:t xml:space="preserve">+49 (0) </w:t>
                            </w:r>
                            <w:proofErr w:type="gramStart"/>
                            <w:r w:rsidR="00F539EF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3683  688</w:t>
                            </w:r>
                            <w:proofErr w:type="gramEnd"/>
                            <w:r w:rsidR="00F539EF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-</w:t>
                            </w:r>
                            <w:r w:rsidR="00B21042" w:rsidRPr="00B21042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 xml:space="preserve"> 981010</w:t>
                            </w:r>
                          </w:p>
                          <w:p w14:paraId="05CDE88A" w14:textId="77777777" w:rsidR="00E35ACA" w:rsidRPr="001657ED" w:rsidRDefault="00EC6534" w:rsidP="00E35ACA">
                            <w:pPr>
                              <w:pStyle w:val="EinfAbs"/>
                              <w:tabs>
                                <w:tab w:val="left" w:pos="283"/>
                              </w:tabs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</w:pPr>
                            <w:r w:rsidRPr="007A5012">
                              <w:rPr>
                                <w:rFonts w:ascii="Arial" w:hAnsi="Arial" w:cs="Arial"/>
                                <w:noProof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5885F56B" wp14:editId="2624E5A9">
                                  <wp:extent cx="114300" cy="114300"/>
                                  <wp:effectExtent l="0" t="0" r="0" b="0"/>
                                  <wp:docPr id="3" name="Icons-09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cons-09.png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5ACA" w:rsidRPr="001657ED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ab/>
                            </w:r>
                            <w:r w:rsidR="001657ED" w:rsidRPr="001657ED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m</w:t>
                            </w:r>
                            <w:r w:rsidR="00AE56C5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a</w:t>
                            </w:r>
                            <w:r w:rsidR="001657ED" w:rsidRPr="001657ED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.hornung</w:t>
                            </w:r>
                            <w:r w:rsidR="00E35ACA" w:rsidRPr="001657ED">
                              <w:rPr>
                                <w:rFonts w:ascii="Arial" w:hAnsi="Arial" w:cs="Arial"/>
                                <w:color w:val="0C0C0C"/>
                                <w:spacing w:val="6"/>
                                <w:sz w:val="14"/>
                                <w:szCs w:val="14"/>
                              </w:rPr>
                              <w:t>@hs-sm.de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17938" id="_x0000_t202" coordsize="21600,21600" o:spt="202" path="m,l,21600r21600,l21600,xe">
                <v:stroke joinstyle="miter"/>
                <v:path gradientshapeok="t" o:connecttype="rect"/>
              </v:shapetype>
              <v:shape id="Textfeld 229" o:spid="_x0000_s1026" type="#_x0000_t202" style="position:absolute;left:0;text-align:left;margin-left:432.85pt;margin-top:128.1pt;width:141.75pt;height:170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" filled="f" stroked="f" strokeweight=".5pt">
                <v:textbox inset="0,0,0,0">
                  <w:txbxContent>
                    <w:p w14:paraId="5DD1630B" w14:textId="77777777" w:rsidR="00E35ACA" w:rsidRPr="00AE56C5" w:rsidRDefault="00E35ACA" w:rsidP="00E35ACA">
                      <w:pPr>
                        <w:pStyle w:val="EinfAbs"/>
                        <w:ind w:left="708" w:hanging="708"/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AE56C5"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16"/>
                          <w:szCs w:val="16"/>
                          <w:lang w:val="en-US"/>
                        </w:rPr>
                        <w:t xml:space="preserve">Dr. </w:t>
                      </w:r>
                      <w:r w:rsidR="001657ED" w:rsidRPr="00AE56C5"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16"/>
                          <w:szCs w:val="16"/>
                          <w:lang w:val="en-US"/>
                        </w:rPr>
                        <w:t>Marcus Hornung</w:t>
                      </w:r>
                    </w:p>
                    <w:p w14:paraId="44D17F61" w14:textId="77777777" w:rsidR="00B21042" w:rsidRPr="00AE56C5" w:rsidRDefault="00AE56C5" w:rsidP="00E35ACA">
                      <w:pPr>
                        <w:pStyle w:val="EinfAbs"/>
                        <w:ind w:left="708" w:hanging="708"/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16"/>
                          <w:szCs w:val="16"/>
                          <w:lang w:val="en-US"/>
                        </w:rPr>
                      </w:pPr>
                      <w:r w:rsidRPr="00AE56C5"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16"/>
                          <w:szCs w:val="16"/>
                          <w:lang w:val="en-US"/>
                        </w:rPr>
                        <w:t xml:space="preserve">Head of </w:t>
                      </w:r>
                      <w:r w:rsidR="00B21042" w:rsidRPr="00AE56C5"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16"/>
                          <w:szCs w:val="16"/>
                          <w:lang w:val="en-US"/>
                        </w:rPr>
                        <w:t>International Office</w:t>
                      </w:r>
                    </w:p>
                    <w:p w14:paraId="341072AC" w14:textId="77777777" w:rsidR="00E35ACA" w:rsidRPr="00AE56C5" w:rsidRDefault="00E35ACA" w:rsidP="00E35ACA">
                      <w:pPr>
                        <w:pStyle w:val="EinfAbs"/>
                        <w:ind w:left="708" w:hanging="708"/>
                        <w:rPr>
                          <w:rFonts w:ascii="Arial" w:hAnsi="Arial" w:cs="Arial"/>
                          <w:b/>
                          <w:bCs/>
                          <w:color w:val="0C0C0C"/>
                          <w:spacing w:val="6"/>
                          <w:sz w:val="6"/>
                          <w:szCs w:val="6"/>
                          <w:lang w:val="en-US"/>
                        </w:rPr>
                      </w:pPr>
                    </w:p>
                    <w:p w14:paraId="760C006E" w14:textId="77777777" w:rsidR="00E35ACA" w:rsidRDefault="00E35ACA" w:rsidP="00E35ACA">
                      <w:pPr>
                        <w:pStyle w:val="EinfAbs"/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Blechhammer 4-9</w:t>
                      </w:r>
                      <w:r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br/>
                        <w:t>D - 98574 Schmalkalden</w:t>
                      </w:r>
                    </w:p>
                    <w:p w14:paraId="457974E5" w14:textId="77777777" w:rsidR="00E35ACA" w:rsidRDefault="00E35ACA" w:rsidP="00E35ACA">
                      <w:pPr>
                        <w:pStyle w:val="EinfAbs"/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</w:pPr>
                    </w:p>
                    <w:p w14:paraId="5F86559F" w14:textId="77777777" w:rsidR="00E35ACA" w:rsidRDefault="00EC6534" w:rsidP="00E35ACA">
                      <w:pPr>
                        <w:pStyle w:val="EinfAbs"/>
                        <w:tabs>
                          <w:tab w:val="left" w:pos="283"/>
                        </w:tabs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</w:pPr>
                      <w:r w:rsidRPr="007A5012">
                        <w:rPr>
                          <w:rFonts w:ascii="Arial" w:hAnsi="Arial" w:cs="Arial"/>
                          <w:noProof/>
                          <w:color w:val="0C0C0C"/>
                          <w:spacing w:val="6"/>
                          <w:sz w:val="14"/>
                          <w:szCs w:val="14"/>
                          <w:lang w:eastAsia="de-DE"/>
                        </w:rPr>
                        <w:drawing>
                          <wp:inline distT="0" distB="0" distL="0" distR="0" wp14:anchorId="1153FF2E" wp14:editId="5E714D9E">
                            <wp:extent cx="114300" cy="114300"/>
                            <wp:effectExtent l="0" t="0" r="0" b="0"/>
                            <wp:docPr id="1" name="Icons-09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09.png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5ACA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ab/>
                        <w:t xml:space="preserve">+49 (0) </w:t>
                      </w:r>
                      <w:proofErr w:type="gramStart"/>
                      <w:r w:rsidR="00E35ACA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3683  688</w:t>
                      </w:r>
                      <w:proofErr w:type="gramEnd"/>
                      <w:r w:rsidR="00E35ACA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-</w:t>
                      </w:r>
                      <w:r w:rsidR="00F539EF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1</w:t>
                      </w:r>
                      <w:r w:rsidR="00B21042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010</w:t>
                      </w:r>
                    </w:p>
                    <w:p w14:paraId="3F8FAC33" w14:textId="77777777" w:rsidR="00E35ACA" w:rsidRDefault="00EC6534" w:rsidP="00E35ACA">
                      <w:pPr>
                        <w:pStyle w:val="EinfAbs"/>
                        <w:tabs>
                          <w:tab w:val="left" w:pos="283"/>
                        </w:tabs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</w:pPr>
                      <w:r w:rsidRPr="007A5012">
                        <w:rPr>
                          <w:rFonts w:ascii="Arial" w:hAnsi="Arial" w:cs="Arial"/>
                          <w:noProof/>
                          <w:color w:val="0C0C0C"/>
                          <w:spacing w:val="6"/>
                          <w:sz w:val="14"/>
                          <w:szCs w:val="14"/>
                          <w:lang w:eastAsia="de-DE"/>
                        </w:rPr>
                        <w:drawing>
                          <wp:inline distT="0" distB="0" distL="0" distR="0" wp14:anchorId="3BBB924C" wp14:editId="25E836AB">
                            <wp:extent cx="114300" cy="114300"/>
                            <wp:effectExtent l="0" t="0" r="0" b="0"/>
                            <wp:docPr id="2" name="Icons-09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09.png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539EF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ab/>
                        <w:t xml:space="preserve">+49 (0) </w:t>
                      </w:r>
                      <w:proofErr w:type="gramStart"/>
                      <w:r w:rsidR="00F539EF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3683  688</w:t>
                      </w:r>
                      <w:proofErr w:type="gramEnd"/>
                      <w:r w:rsidR="00F539EF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-</w:t>
                      </w:r>
                      <w:r w:rsidR="00B21042" w:rsidRPr="00B21042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 xml:space="preserve"> 981010</w:t>
                      </w:r>
                    </w:p>
                    <w:p w14:paraId="05CDE88A" w14:textId="77777777" w:rsidR="00E35ACA" w:rsidRPr="001657ED" w:rsidRDefault="00EC6534" w:rsidP="00E35ACA">
                      <w:pPr>
                        <w:pStyle w:val="EinfAbs"/>
                        <w:tabs>
                          <w:tab w:val="left" w:pos="283"/>
                        </w:tabs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</w:pPr>
                      <w:r w:rsidRPr="007A5012">
                        <w:rPr>
                          <w:rFonts w:ascii="Arial" w:hAnsi="Arial" w:cs="Arial"/>
                          <w:noProof/>
                          <w:color w:val="0C0C0C"/>
                          <w:spacing w:val="6"/>
                          <w:sz w:val="14"/>
                          <w:szCs w:val="14"/>
                        </w:rPr>
                        <w:drawing>
                          <wp:inline distT="0" distB="0" distL="0" distR="0" wp14:anchorId="5885F56B" wp14:editId="2624E5A9">
                            <wp:extent cx="114300" cy="114300"/>
                            <wp:effectExtent l="0" t="0" r="0" b="0"/>
                            <wp:docPr id="3" name="Icons-09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cons-09.png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5ACA" w:rsidRPr="001657ED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ab/>
                      </w:r>
                      <w:r w:rsidR="001657ED" w:rsidRPr="001657ED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m</w:t>
                      </w:r>
                      <w:r w:rsidR="00AE56C5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a</w:t>
                      </w:r>
                      <w:r w:rsidR="001657ED" w:rsidRPr="001657ED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.hornung</w:t>
                      </w:r>
                      <w:r w:rsidR="00E35ACA" w:rsidRPr="001657ED">
                        <w:rPr>
                          <w:rFonts w:ascii="Arial" w:hAnsi="Arial" w:cs="Arial"/>
                          <w:color w:val="0C0C0C"/>
                          <w:spacing w:val="6"/>
                          <w:sz w:val="14"/>
                          <w:szCs w:val="14"/>
                        </w:rPr>
                        <w:t>@hs-sm.de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="001657ED">
        <w:rPr>
          <w:b/>
          <w:noProof/>
        </w:rPr>
        <w:t>Be</w:t>
      </w:r>
      <w:r w:rsidR="00D526F4">
        <w:rPr>
          <w:b/>
          <w:noProof/>
        </w:rPr>
        <w:t>stätigung</w:t>
      </w:r>
    </w:p>
    <w:p w14:paraId="7AB6B0E4" w14:textId="77777777" w:rsidR="00990AA4" w:rsidRPr="003A753C" w:rsidRDefault="00990AA4" w:rsidP="00990AA4">
      <w:pPr>
        <w:wordWrap w:val="0"/>
      </w:pPr>
    </w:p>
    <w:p w14:paraId="4DAD0A19" w14:textId="77777777" w:rsidR="001657ED" w:rsidRDefault="001657ED" w:rsidP="003A753C"/>
    <w:p w14:paraId="026930E2" w14:textId="3F85A2B5" w:rsidR="00D526F4" w:rsidRDefault="00D526F4" w:rsidP="0065429F">
      <w:pPr>
        <w:jc w:val="both"/>
      </w:pPr>
      <w:r>
        <w:t xml:space="preserve">Hiermit bestätige ich, dass </w:t>
      </w:r>
      <w:proofErr w:type="spellStart"/>
      <w:r w:rsidR="009C5EA1">
        <w:rPr>
          <w:b/>
        </w:rPr>
        <w:t>Matteo Guerrini</w:t>
      </w:r>
      <w:proofErr w:type="spellEnd"/>
      <w:r>
        <w:t xml:space="preserve"> aus Kamerun zum Studium Informatik an der Hochschule Schmalkalden im </w:t>
      </w:r>
      <w:proofErr w:type="spellStart"/>
      <w:r w:rsidR="009C5EA1">
        <w:t>Winter</w:t>
      </w:r>
      <w:proofErr w:type="spellEnd"/>
      <w:r w:rsidR="00EC6534"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 w:rsidR="009C5EA1">
        <w:t>2019/2020</w:t>
      </w:r>
      <w:proofErr w:type="spellEnd"/>
      <w:r>
        <w:t xml:space="preserve"> zugelassen wurde.</w:t>
      </w:r>
      <w:r w:rsidR="0065429F">
        <w:t xml:space="preserve"> Das Semester beginnt am 1. Oktober 2018.</w:t>
      </w:r>
    </w:p>
    <w:p w14:paraId="188512BD" w14:textId="77777777" w:rsidR="00D526F4" w:rsidRDefault="0065429F" w:rsidP="0065429F">
      <w:pPr>
        <w:jc w:val="both"/>
      </w:pPr>
      <w:r>
        <w:t>In begründeten Ausnahmefällen ist es</w:t>
      </w:r>
      <w:r w:rsidR="00D526F4">
        <w:t xml:space="preserve"> möglich, dass ein Studierender später</w:t>
      </w:r>
      <w:r>
        <w:t xml:space="preserve"> am Hochschulstandort erscheint</w:t>
      </w:r>
      <w:r w:rsidR="00D526F4">
        <w:t>.</w:t>
      </w:r>
      <w:r w:rsidR="00D526F4" w:rsidRPr="00D526F4">
        <w:t xml:space="preserve"> Der erfolgreiche Abschluss der Kurse hängt von dem Ergebnis der Prüfung ab, die Studierenden am Ende des Semesters ablegen.</w:t>
      </w:r>
      <w:r>
        <w:t xml:space="preserve"> Der Student sollte spätestens am 28. Oktober 2018 sein Studium aufnehmen; eine spätere Anreise ist nicht möglich.</w:t>
      </w:r>
    </w:p>
    <w:p w14:paraId="442C9ED3" w14:textId="5DEA23C2" w:rsidR="00D526F4" w:rsidRDefault="009C5EA1" w:rsidP="0065429F">
      <w:pPr>
        <w:jc w:val="both"/>
      </w:pPr>
      <w:proofErr w:type="spellStart"/>
      <w:r>
        <w:rPr>
          <w:b/>
        </w:rPr>
        <w:t>Matteo Guerrini</w:t>
      </w:r>
      <w:proofErr w:type="spellEnd"/>
      <w:r>
        <w:t xml:space="preserve"> </w:t>
      </w:r>
      <w:r w:rsidR="00D526F4">
        <w:t xml:space="preserve">muss </w:t>
      </w:r>
      <w:r w:rsidR="0065429F">
        <w:t>zudem selbstverständlich</w:t>
      </w:r>
      <w:r w:rsidR="00D526F4">
        <w:t xml:space="preserve"> alle Voraussetzungen für seine Immatrikulation erfüllen, wie z.B. </w:t>
      </w:r>
      <w:r w:rsidR="0065429F">
        <w:t>die rechtzeitige Vorlage eines entsprechenden Krankenversicherungsnachweises</w:t>
      </w:r>
      <w:r w:rsidR="00D526F4">
        <w:t>.</w:t>
      </w:r>
    </w:p>
    <w:p w14:paraId="7ED5DE0A" w14:textId="6B4F8655" w:rsidR="003A753C" w:rsidRDefault="00D526F4" w:rsidP="0065429F">
      <w:pPr>
        <w:jc w:val="both"/>
      </w:pPr>
      <w:r>
        <w:t xml:space="preserve">Diese Bestätigung wurde von </w:t>
      </w:r>
      <w:proofErr w:type="spellStart"/>
      <w:r w:rsidR="009C5EA1">
        <w:rPr>
          <w:b/>
        </w:rPr>
        <w:t>Matteo Guerrini</w:t>
      </w:r>
      <w:proofErr w:type="spellEnd"/>
      <w:r w:rsidR="009C5EA1">
        <w:t xml:space="preserve"> </w:t>
      </w:r>
      <w:r>
        <w:t>an der Hochschule angefordert damit ihm ein Visum erteilt wird.</w:t>
      </w:r>
    </w:p>
    <w:p w14:paraId="6DB41A38" w14:textId="6D69A495" w:rsidR="00D526F4" w:rsidRDefault="00D526F4" w:rsidP="00D526F4">
      <w:r>
        <w:t xml:space="preserve">Schmalkalden, den </w:t>
      </w:r>
      <w:proofErr w:type="spellStart"/>
      <w:r w:rsidR="009C5EA1">
        <w:t>2021-09-21</w:t>
      </w:r>
      <w:proofErr w:type="spellEnd"/>
    </w:p>
    <w:p w14:paraId="315EC876" w14:textId="77777777" w:rsidR="00D526F4" w:rsidRDefault="0065429F" w:rsidP="00D526F4">
      <w:r>
        <w:br/>
      </w:r>
    </w:p>
    <w:p w14:paraId="1C3D22EC" w14:textId="77777777" w:rsidR="00D526F4" w:rsidRPr="003A753C" w:rsidRDefault="00D526F4" w:rsidP="00D526F4">
      <w:r>
        <w:t>Marcus Hornung</w:t>
      </w:r>
    </w:p>
    <w:sectPr w:rsidR="00D526F4" w:rsidRPr="003A753C" w:rsidSect="00D9603A">
      <w:headerReference w:type="default" r:id="rId14"/>
      <w:headerReference w:type="first" r:id="rId15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6998C" w14:textId="77777777" w:rsidR="009157E4" w:rsidRDefault="009157E4" w:rsidP="00750BE3">
      <w:pPr>
        <w:spacing w:after="0" w:line="240" w:lineRule="auto"/>
      </w:pPr>
      <w:r>
        <w:separator/>
      </w:r>
    </w:p>
  </w:endnote>
  <w:endnote w:type="continuationSeparator" w:id="0">
    <w:p w14:paraId="0364BD2D" w14:textId="77777777" w:rsidR="009157E4" w:rsidRDefault="009157E4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A8A9" w14:textId="77777777" w:rsidR="009157E4" w:rsidRDefault="009157E4" w:rsidP="00750BE3">
      <w:pPr>
        <w:spacing w:after="0" w:line="240" w:lineRule="auto"/>
      </w:pPr>
      <w:r>
        <w:separator/>
      </w:r>
    </w:p>
  </w:footnote>
  <w:footnote w:type="continuationSeparator" w:id="0">
    <w:p w14:paraId="4BBBB89A" w14:textId="77777777" w:rsidR="009157E4" w:rsidRDefault="009157E4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81CBA" w14:textId="77777777" w:rsidR="00750BE3" w:rsidRDefault="00EC6534" w:rsidP="00750BE3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802CC2" wp14:editId="7B41E491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560310" cy="10691495"/>
          <wp:effectExtent l="0" t="0" r="0" b="0"/>
          <wp:wrapNone/>
          <wp:docPr id="5" name="Grafik 24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4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99FC8" w14:textId="77777777" w:rsidR="00E35ACA" w:rsidRDefault="00EC6534" w:rsidP="00E35ACA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1" locked="1" layoutInCell="1" allowOverlap="1" wp14:anchorId="29EA8391" wp14:editId="24C612F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77455" cy="10716895"/>
          <wp:effectExtent l="0" t="0" r="0" b="0"/>
          <wp:wrapNone/>
          <wp:docPr id="4" name="Grafik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23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7455" cy="1071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D937714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12"/>
    <w:rsid w:val="00094BB4"/>
    <w:rsid w:val="00096C62"/>
    <w:rsid w:val="000D55CB"/>
    <w:rsid w:val="000D77E3"/>
    <w:rsid w:val="00111E06"/>
    <w:rsid w:val="001210F3"/>
    <w:rsid w:val="001657ED"/>
    <w:rsid w:val="001A11A7"/>
    <w:rsid w:val="001E18F6"/>
    <w:rsid w:val="002010DB"/>
    <w:rsid w:val="0020646B"/>
    <w:rsid w:val="00224F5B"/>
    <w:rsid w:val="002522A7"/>
    <w:rsid w:val="00283B8F"/>
    <w:rsid w:val="00291D1F"/>
    <w:rsid w:val="002B696B"/>
    <w:rsid w:val="002D5A1D"/>
    <w:rsid w:val="003756A6"/>
    <w:rsid w:val="003A753C"/>
    <w:rsid w:val="004014FA"/>
    <w:rsid w:val="004550F7"/>
    <w:rsid w:val="00510670"/>
    <w:rsid w:val="00530A8E"/>
    <w:rsid w:val="00581ACF"/>
    <w:rsid w:val="005C5025"/>
    <w:rsid w:val="00634021"/>
    <w:rsid w:val="00653DD2"/>
    <w:rsid w:val="0065429F"/>
    <w:rsid w:val="006575DB"/>
    <w:rsid w:val="00662CD7"/>
    <w:rsid w:val="00674718"/>
    <w:rsid w:val="006F227B"/>
    <w:rsid w:val="007244B3"/>
    <w:rsid w:val="00727F48"/>
    <w:rsid w:val="00750BE3"/>
    <w:rsid w:val="00761151"/>
    <w:rsid w:val="00767CBD"/>
    <w:rsid w:val="00786C3D"/>
    <w:rsid w:val="007A5012"/>
    <w:rsid w:val="008361C7"/>
    <w:rsid w:val="008B4194"/>
    <w:rsid w:val="008C3A8D"/>
    <w:rsid w:val="008C7B38"/>
    <w:rsid w:val="008D0FDE"/>
    <w:rsid w:val="008E02A2"/>
    <w:rsid w:val="00910F3E"/>
    <w:rsid w:val="009157E4"/>
    <w:rsid w:val="00965074"/>
    <w:rsid w:val="00990AA4"/>
    <w:rsid w:val="009958D9"/>
    <w:rsid w:val="009B493D"/>
    <w:rsid w:val="009C5EA1"/>
    <w:rsid w:val="00A4777D"/>
    <w:rsid w:val="00A70432"/>
    <w:rsid w:val="00AE56C5"/>
    <w:rsid w:val="00AF5B4F"/>
    <w:rsid w:val="00AF66C6"/>
    <w:rsid w:val="00B12596"/>
    <w:rsid w:val="00B21042"/>
    <w:rsid w:val="00B67026"/>
    <w:rsid w:val="00B97E46"/>
    <w:rsid w:val="00BB1A1F"/>
    <w:rsid w:val="00BD2367"/>
    <w:rsid w:val="00BE6E3F"/>
    <w:rsid w:val="00C02040"/>
    <w:rsid w:val="00C257FC"/>
    <w:rsid w:val="00C71E21"/>
    <w:rsid w:val="00C83A35"/>
    <w:rsid w:val="00CA0539"/>
    <w:rsid w:val="00CB530C"/>
    <w:rsid w:val="00CD6833"/>
    <w:rsid w:val="00D16A57"/>
    <w:rsid w:val="00D35A78"/>
    <w:rsid w:val="00D526F4"/>
    <w:rsid w:val="00D616FE"/>
    <w:rsid w:val="00D854BA"/>
    <w:rsid w:val="00D91186"/>
    <w:rsid w:val="00D9603A"/>
    <w:rsid w:val="00DB66D4"/>
    <w:rsid w:val="00DB75F8"/>
    <w:rsid w:val="00E20884"/>
    <w:rsid w:val="00E3297E"/>
    <w:rsid w:val="00E35ACA"/>
    <w:rsid w:val="00E46E7E"/>
    <w:rsid w:val="00E64E05"/>
    <w:rsid w:val="00EB2C78"/>
    <w:rsid w:val="00EC6534"/>
    <w:rsid w:val="00F01184"/>
    <w:rsid w:val="00F10B71"/>
    <w:rsid w:val="00F4102B"/>
    <w:rsid w:val="00F539EF"/>
    <w:rsid w:val="00F550B9"/>
    <w:rsid w:val="00F63311"/>
    <w:rsid w:val="00F9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D975EE"/>
  <w15:chartTrackingRefBased/>
  <w15:docId w15:val="{542D261C-C8A2-EE47-A1B8-C5A89830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semiHidden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02F3-2366-4736-849A-DDE1AE24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HS-SM Briefpapier deutsch</vt:lpstr>
      <vt:lpstr>HS-SM Briefpapier deutsch</vt:lpstr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7</cp:revision>
  <cp:lastPrinted>2018-09-25T07:52:00Z</cp:lastPrinted>
  <dcterms:created xsi:type="dcterms:W3CDTF">2021-09-16T07:37:00Z</dcterms:created>
  <dcterms:modified xsi:type="dcterms:W3CDTF">2021-09-16T09:37:00Z</dcterms:modified>
</cp:coreProperties>
</file>