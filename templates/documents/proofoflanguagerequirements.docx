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1361E" w14:textId="79A58E38" w:rsidR="00111E06" w:rsidRDefault="00111E06" w:rsidP="003A753C">
      <w:pPr>
        <w:spacing w:after="0" w:line="330" w:lineRule="exact"/>
        <w:rPr>
          <w:b/>
          <w:noProof/>
        </w:rPr>
      </w:pPr>
    </w:p>
    <w:p w14:paraId="09B372AD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15576C10" w14:textId="77777777" w:rsidR="00A852C4" w:rsidRDefault="00A852C4" w:rsidP="00A852C4">
      <w:pPr>
        <w:pStyle w:val="PlainText"/>
        <w:rPr>
          <w:lang w:val="en-GB"/>
        </w:rPr>
      </w:pPr>
      <w:proofErr w:type="spellStart"/>
      <w:r>
        <w:rPr>
          <w:lang w:val="en-GB"/>
        </w:rPr>
        <w:t>nameattr</w:t>
      </w:r>
      <w:proofErr w:type="spellEnd"/>
    </w:p>
    <w:p w14:paraId="55D96ED6" w14:textId="4C53A116" w:rsidR="00A852C4" w:rsidRDefault="00A852C4" w:rsidP="00A852C4">
      <w:pPr>
        <w:pStyle w:val="PlainText"/>
        <w:rPr>
          <w:color w:val="212121"/>
          <w:shd w:val="clear" w:color="auto" w:fill="FFFFFF"/>
        </w:rPr>
      </w:pPr>
      <w:proofErr w:type="spellStart"/>
      <w:r>
        <w:rPr>
          <w:color w:val="212121"/>
          <w:shd w:val="clear" w:color="auto" w:fill="FFFFFF"/>
        </w:rPr>
        <w:t>M</w:t>
      </w:r>
      <w:r w:rsidRPr="00C03635">
        <w:rPr>
          <w:color w:val="212121"/>
          <w:shd w:val="clear" w:color="auto" w:fill="FFFFFF"/>
        </w:rPr>
        <w:t>atriculation</w:t>
      </w:r>
      <w:proofErr w:type="spellEnd"/>
      <w:r w:rsidRPr="00C03635">
        <w:rPr>
          <w:color w:val="212121"/>
          <w:shd w:val="clear" w:color="auto" w:fill="FFFFFF"/>
        </w:rPr>
        <w:t xml:space="preserve"> </w:t>
      </w:r>
      <w:proofErr w:type="spellStart"/>
      <w:r w:rsidRPr="00C03635">
        <w:rPr>
          <w:color w:val="212121"/>
          <w:shd w:val="clear" w:color="auto" w:fill="FFFFFF"/>
        </w:rPr>
        <w:t>number</w:t>
      </w:r>
      <w:proofErr w:type="spellEnd"/>
      <w:r>
        <w:rPr>
          <w:color w:val="212121"/>
          <w:shd w:val="clear" w:color="auto" w:fill="FFFFFF"/>
        </w:rPr>
        <w:t>:</w:t>
      </w:r>
      <w:r w:rsidRPr="00C03635">
        <w:rPr>
          <w:color w:val="212121"/>
          <w:shd w:val="clear" w:color="auto" w:fill="FFFFFF"/>
        </w:rPr>
        <w:t xml:space="preserve"> </w:t>
      </w:r>
      <w:proofErr w:type="spellStart"/>
      <w:r>
        <w:rPr>
          <w:color w:val="212121"/>
          <w:shd w:val="clear" w:color="auto" w:fill="FFFFFF"/>
        </w:rPr>
        <w:t>matnum</w:t>
      </w:r>
      <w:proofErr w:type="spellEnd"/>
    </w:p>
    <w:p w14:paraId="117DFD75" w14:textId="77777777" w:rsidR="00A852C4" w:rsidRPr="00C03635" w:rsidRDefault="00A852C4" w:rsidP="00A852C4">
      <w:pPr>
        <w:pStyle w:val="PlainText"/>
        <w:rPr>
          <w:color w:val="212121"/>
          <w:shd w:val="clear" w:color="auto" w:fill="FFFFFF"/>
        </w:rPr>
      </w:pPr>
    </w:p>
    <w:p w14:paraId="297132B1" w14:textId="77777777" w:rsidR="00A852C4" w:rsidRPr="00DB60DB" w:rsidRDefault="00A852C4" w:rsidP="00A852C4">
      <w:pPr>
        <w:pStyle w:val="PlainText"/>
        <w:rPr>
          <w:lang w:val="en-GB"/>
        </w:rPr>
      </w:pPr>
    </w:p>
    <w:p w14:paraId="5A042E6D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63849698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31AFC942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13B89FAB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16CA4E71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7F461938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7465FFCB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5C45C810" w14:textId="7189FD77" w:rsidR="00A852C4" w:rsidRPr="00A852C4" w:rsidRDefault="00A852C4" w:rsidP="001F613E">
      <w:pPr>
        <w:spacing w:after="0" w:line="240" w:lineRule="auto"/>
        <w:rPr>
          <w:bCs/>
          <w:noProof/>
          <w:lang w:val="en-US"/>
        </w:rPr>
      </w:pPr>
      <w:r w:rsidRPr="00A852C4">
        <w:rPr>
          <w:bCs/>
          <w:noProof/>
          <w:lang w:val="en-US"/>
        </w:rPr>
        <w:t>dateattribute</w:t>
      </w:r>
    </w:p>
    <w:p w14:paraId="6489CBAC" w14:textId="77777777" w:rsidR="00A852C4" w:rsidRDefault="00A852C4" w:rsidP="001F613E">
      <w:pPr>
        <w:spacing w:after="0" w:line="240" w:lineRule="auto"/>
        <w:rPr>
          <w:b/>
          <w:noProof/>
          <w:lang w:val="en-US"/>
        </w:rPr>
      </w:pPr>
    </w:p>
    <w:p w14:paraId="36360F3D" w14:textId="7C18F55C" w:rsidR="008E02A2" w:rsidRPr="005D0CA2" w:rsidRDefault="00036391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41D5BFDD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alt="" style="position:absolute;margin-left:416.25pt;margin-top:128.25pt;width:151.5pt;height:103.5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filled="f" stroked="f" strokeweight=".5pt">
            <v:textbox inset="0,0,0,0">
              <w:txbxContent>
                <w:p w14:paraId="3274BD97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439A1E87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0A91ECA6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1B305A59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2906CB18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04AA2B7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0F53371A" w14:textId="77777777" w:rsidR="00E35ACA" w:rsidRDefault="00036391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D7EBCF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06758803" w14:textId="77777777" w:rsidR="00E35ACA" w:rsidRDefault="00036391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37FBAF52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65EF8AF8" w14:textId="77777777" w:rsidR="00E35ACA" w:rsidRPr="001657ED" w:rsidRDefault="00036391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03AFB705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31B3288E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4127AEF8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2A7042B3" w14:textId="76B28B30" w:rsidR="00E35ACA" w:rsidRPr="00AE56C5" w:rsidRDefault="00E35ACA" w:rsidP="00E35ACA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A10B71">
        <w:rPr>
          <w:b/>
          <w:noProof/>
          <w:lang w:val="en-US"/>
        </w:rPr>
        <w:t>Language Requirements fulfilled</w:t>
      </w:r>
    </w:p>
    <w:p w14:paraId="52F37831" w14:textId="77777777" w:rsidR="00990AA4" w:rsidRPr="005D0CA2" w:rsidRDefault="00990AA4" w:rsidP="00990AA4">
      <w:pPr>
        <w:wordWrap w:val="0"/>
        <w:rPr>
          <w:lang w:val="en-US"/>
        </w:rPr>
      </w:pPr>
    </w:p>
    <w:p w14:paraId="6156D241" w14:textId="77777777" w:rsidR="000F585A" w:rsidRDefault="00DB60DB" w:rsidP="000F585A">
      <w:pPr>
        <w:pStyle w:val="PlainText"/>
        <w:rPr>
          <w:lang w:val="en-GB"/>
        </w:rPr>
      </w:pPr>
      <w:r>
        <w:rPr>
          <w:lang w:val="en-GB"/>
        </w:rPr>
        <w:t xml:space="preserve">Dear </w:t>
      </w:r>
      <w:proofErr w:type="spellStart"/>
      <w:r w:rsidR="00711CA6">
        <w:rPr>
          <w:lang w:val="en-GB"/>
        </w:rPr>
        <w:t>nameattr</w:t>
      </w:r>
      <w:proofErr w:type="spellEnd"/>
      <w:r>
        <w:rPr>
          <w:lang w:val="en-GB"/>
        </w:rPr>
        <w:t xml:space="preserve">, </w:t>
      </w:r>
    </w:p>
    <w:p w14:paraId="5ACCFB60" w14:textId="77777777" w:rsidR="00DB60DB" w:rsidRDefault="00DB60DB" w:rsidP="000F585A">
      <w:pPr>
        <w:pStyle w:val="PlainText"/>
        <w:rPr>
          <w:lang w:val="en-GB"/>
        </w:rPr>
      </w:pPr>
    </w:p>
    <w:p w14:paraId="04D48412" w14:textId="6B5BC16A" w:rsidR="00DB60DB" w:rsidRDefault="00A10B71" w:rsidP="002E4A21">
      <w:pPr>
        <w:pStyle w:val="PlainText"/>
        <w:jc w:val="both"/>
        <w:rPr>
          <w:lang w:val="en-GB"/>
        </w:rPr>
      </w:pPr>
      <w:r>
        <w:rPr>
          <w:lang w:val="en-GB"/>
        </w:rPr>
        <w:t>As stated in the admission letter received separately you have fulfilled all admission requirements, incl. language requirements</w:t>
      </w:r>
      <w:r w:rsidR="00D04E5C">
        <w:rPr>
          <w:lang w:val="en-GB"/>
        </w:rPr>
        <w:t xml:space="preserve">. </w:t>
      </w:r>
      <w:r>
        <w:rPr>
          <w:lang w:val="en-GB"/>
        </w:rPr>
        <w:t>For our English-speaking master programme</w:t>
      </w:r>
      <w:r w:rsidR="00C03635">
        <w:rPr>
          <w:lang w:val="en-GB"/>
        </w:rPr>
        <w:t xml:space="preserve">: </w:t>
      </w:r>
      <w:r w:rsidR="00463D72">
        <w:rPr>
          <w:lang w:val="en-GB"/>
        </w:rPr>
        <w:t>tipolaurea</w:t>
      </w:r>
      <w:r w:rsidR="00C079D6">
        <w:rPr>
          <w:lang w:val="en-GB"/>
        </w:rPr>
        <w:t xml:space="preserve"> </w:t>
      </w:r>
      <w:proofErr w:type="spellStart"/>
      <w:r w:rsidR="00711CA6">
        <w:rPr>
          <w:lang w:val="en-GB"/>
        </w:rPr>
        <w:t>degreefield</w:t>
      </w:r>
      <w:proofErr w:type="spellEnd"/>
      <w:r>
        <w:rPr>
          <w:lang w:val="en-GB"/>
        </w:rPr>
        <w:t>, the language requirement is fulfilled if at least one of the following applies:</w:t>
      </w:r>
    </w:p>
    <w:p w14:paraId="67DB531F" w14:textId="77777777" w:rsidR="00A10B71" w:rsidRDefault="00A10B71" w:rsidP="00A10B71">
      <w:pPr>
        <w:pStyle w:val="PlainText"/>
        <w:jc w:val="both"/>
        <w:rPr>
          <w:lang w:val="en-GB"/>
        </w:rPr>
      </w:pPr>
    </w:p>
    <w:p w14:paraId="6410A905" w14:textId="77777777" w:rsidR="00A10B71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English native speaker</w:t>
      </w:r>
    </w:p>
    <w:p w14:paraId="6E312012" w14:textId="77777777" w:rsidR="00A10B71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IELTS test result of 6.5 or better</w:t>
      </w:r>
    </w:p>
    <w:p w14:paraId="6DA84B05" w14:textId="77777777" w:rsidR="00A10B71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Toefl</w:t>
      </w:r>
      <w:proofErr w:type="spellEnd"/>
      <w:r>
        <w:rPr>
          <w:lang w:val="en-GB"/>
        </w:rPr>
        <w:t xml:space="preserve"> test result of 79 (internet-based) or better</w:t>
      </w:r>
    </w:p>
    <w:p w14:paraId="6C530203" w14:textId="77777777" w:rsidR="00A10B71" w:rsidRPr="00DB60DB" w:rsidRDefault="00A10B71" w:rsidP="00A10B71">
      <w:pPr>
        <w:pStyle w:val="PlainTex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Medium of instruction of undergraduate studies was English</w:t>
      </w:r>
    </w:p>
    <w:p w14:paraId="47812F64" w14:textId="77777777" w:rsidR="00DB60DB" w:rsidRPr="00D04E5C" w:rsidRDefault="00DB60DB" w:rsidP="002E4A21">
      <w:pPr>
        <w:pStyle w:val="PlainText"/>
        <w:jc w:val="both"/>
        <w:rPr>
          <w:sz w:val="10"/>
          <w:lang w:val="en-GB"/>
        </w:rPr>
      </w:pPr>
    </w:p>
    <w:p w14:paraId="4203E45F" w14:textId="77777777" w:rsidR="000F585A" w:rsidRPr="000F585A" w:rsidRDefault="000F585A" w:rsidP="000F585A">
      <w:pPr>
        <w:pStyle w:val="PlainText"/>
        <w:rPr>
          <w:lang w:val="en-GB"/>
        </w:rPr>
      </w:pPr>
    </w:p>
    <w:p w14:paraId="2A5CF092" w14:textId="77777777" w:rsidR="00A10B71" w:rsidRDefault="00036391" w:rsidP="000F585A">
      <w:pPr>
        <w:pStyle w:val="PlainText"/>
        <w:rPr>
          <w:lang w:val="en-GB"/>
        </w:rPr>
      </w:pPr>
      <w:r>
        <w:rPr>
          <w:noProof/>
        </w:rPr>
        <w:pict w14:anchorId="6CF63D67">
          <v:shape id="_x0000_s1026" type="#_x0000_t75" alt="" style="position:absolute;margin-left:.3pt;margin-top:1.25pt;width:190.5pt;height:62.65pt;z-index:2;mso-wrap-edited:f;mso-width-percent:0;mso-height-percent:0;mso-width-percent:0;mso-height-percent:0">
            <v:imagedata r:id="rId11" o:title="Unterschrift KR"/>
          </v:shape>
        </w:pict>
      </w:r>
    </w:p>
    <w:p w14:paraId="4A85E5A2" w14:textId="77777777" w:rsidR="000F585A" w:rsidRPr="00DB60DB" w:rsidRDefault="000F585A" w:rsidP="000F585A">
      <w:pPr>
        <w:pStyle w:val="PlainText"/>
        <w:rPr>
          <w:lang w:val="en-GB"/>
        </w:rPr>
      </w:pPr>
      <w:r w:rsidRPr="00DB60DB">
        <w:rPr>
          <w:lang w:val="en-GB"/>
        </w:rPr>
        <w:t>Sincerely,</w:t>
      </w:r>
    </w:p>
    <w:p w14:paraId="0DC75477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15B64" w14:textId="77777777" w:rsidR="00036391" w:rsidRDefault="00036391" w:rsidP="00750BE3">
      <w:pPr>
        <w:spacing w:after="0" w:line="240" w:lineRule="auto"/>
      </w:pPr>
      <w:r>
        <w:separator/>
      </w:r>
    </w:p>
  </w:endnote>
  <w:endnote w:type="continuationSeparator" w:id="0">
    <w:p w14:paraId="4117F4CF" w14:textId="77777777" w:rsidR="00036391" w:rsidRDefault="00036391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425B8" w14:textId="77777777" w:rsidR="00036391" w:rsidRDefault="00036391" w:rsidP="00750BE3">
      <w:pPr>
        <w:spacing w:after="0" w:line="240" w:lineRule="auto"/>
      </w:pPr>
      <w:r>
        <w:separator/>
      </w:r>
    </w:p>
  </w:footnote>
  <w:footnote w:type="continuationSeparator" w:id="0">
    <w:p w14:paraId="579FBD21" w14:textId="77777777" w:rsidR="00036391" w:rsidRDefault="00036391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D5FBC" w14:textId="77777777" w:rsidR="00750BE3" w:rsidRDefault="00036391" w:rsidP="00750BE3">
    <w:pPr>
      <w:pStyle w:val="Header"/>
      <w:jc w:val="center"/>
    </w:pPr>
    <w:r>
      <w:rPr>
        <w:noProof/>
      </w:rPr>
      <w:pict w14:anchorId="6F0AFD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7DDAB" w14:textId="77777777" w:rsidR="00E35ACA" w:rsidRDefault="00036391" w:rsidP="00E35ACA">
    <w:pPr>
      <w:pStyle w:val="Header"/>
      <w:jc w:val="center"/>
    </w:pPr>
    <w:r>
      <w:rPr>
        <w:noProof/>
      </w:rPr>
      <w:pict w14:anchorId="7598B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343F9781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DE1"/>
    <w:multiLevelType w:val="hybridMultilevel"/>
    <w:tmpl w:val="2834D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Tc0N7c0NDC0NDJR0lEKTi0uzszPAykwqgUAKVeEwywAAAA="/>
  </w:docVars>
  <w:rsids>
    <w:rsidRoot w:val="007A5012"/>
    <w:rsid w:val="00027917"/>
    <w:rsid w:val="00036391"/>
    <w:rsid w:val="00050821"/>
    <w:rsid w:val="0007202D"/>
    <w:rsid w:val="00094BB4"/>
    <w:rsid w:val="000D55CB"/>
    <w:rsid w:val="000D77E3"/>
    <w:rsid w:val="000F585A"/>
    <w:rsid w:val="00105848"/>
    <w:rsid w:val="00111E06"/>
    <w:rsid w:val="00141972"/>
    <w:rsid w:val="00141C8A"/>
    <w:rsid w:val="001657ED"/>
    <w:rsid w:val="001A11A7"/>
    <w:rsid w:val="001C1379"/>
    <w:rsid w:val="001E18F6"/>
    <w:rsid w:val="001F613E"/>
    <w:rsid w:val="002010DB"/>
    <w:rsid w:val="0020646B"/>
    <w:rsid w:val="00224F5B"/>
    <w:rsid w:val="002522A7"/>
    <w:rsid w:val="00272E65"/>
    <w:rsid w:val="00283B8F"/>
    <w:rsid w:val="00291D1F"/>
    <w:rsid w:val="0029344C"/>
    <w:rsid w:val="002D5A1D"/>
    <w:rsid w:val="002E4A21"/>
    <w:rsid w:val="00346FC0"/>
    <w:rsid w:val="003756A6"/>
    <w:rsid w:val="003A753C"/>
    <w:rsid w:val="003B74A4"/>
    <w:rsid w:val="003F7952"/>
    <w:rsid w:val="004014FA"/>
    <w:rsid w:val="004550F7"/>
    <w:rsid w:val="00463D72"/>
    <w:rsid w:val="0046636A"/>
    <w:rsid w:val="0049619D"/>
    <w:rsid w:val="004D44A6"/>
    <w:rsid w:val="004E1558"/>
    <w:rsid w:val="00510670"/>
    <w:rsid w:val="00530A8E"/>
    <w:rsid w:val="00542BE5"/>
    <w:rsid w:val="00567BCC"/>
    <w:rsid w:val="00581ACF"/>
    <w:rsid w:val="005936C9"/>
    <w:rsid w:val="005D0CA2"/>
    <w:rsid w:val="005E035F"/>
    <w:rsid w:val="00634021"/>
    <w:rsid w:val="006575DB"/>
    <w:rsid w:val="00657E50"/>
    <w:rsid w:val="00662CD7"/>
    <w:rsid w:val="00674718"/>
    <w:rsid w:val="006F227B"/>
    <w:rsid w:val="006F4A66"/>
    <w:rsid w:val="00711CA6"/>
    <w:rsid w:val="007244B3"/>
    <w:rsid w:val="0072788F"/>
    <w:rsid w:val="00727F48"/>
    <w:rsid w:val="007340BC"/>
    <w:rsid w:val="00750BE3"/>
    <w:rsid w:val="00761151"/>
    <w:rsid w:val="00767CBD"/>
    <w:rsid w:val="007802C6"/>
    <w:rsid w:val="007867CE"/>
    <w:rsid w:val="00786C3D"/>
    <w:rsid w:val="007A35A9"/>
    <w:rsid w:val="007A5012"/>
    <w:rsid w:val="007A5BDD"/>
    <w:rsid w:val="007C34A5"/>
    <w:rsid w:val="00817498"/>
    <w:rsid w:val="008361C7"/>
    <w:rsid w:val="00890C0F"/>
    <w:rsid w:val="0089557B"/>
    <w:rsid w:val="008B4194"/>
    <w:rsid w:val="008B62D8"/>
    <w:rsid w:val="008C28A2"/>
    <w:rsid w:val="008D0FDE"/>
    <w:rsid w:val="008E02A2"/>
    <w:rsid w:val="00965074"/>
    <w:rsid w:val="00990AA4"/>
    <w:rsid w:val="009958D9"/>
    <w:rsid w:val="009B493D"/>
    <w:rsid w:val="00A10B71"/>
    <w:rsid w:val="00A372A1"/>
    <w:rsid w:val="00A41826"/>
    <w:rsid w:val="00A4777D"/>
    <w:rsid w:val="00A70432"/>
    <w:rsid w:val="00A852C4"/>
    <w:rsid w:val="00AC30EA"/>
    <w:rsid w:val="00AE56C5"/>
    <w:rsid w:val="00B12596"/>
    <w:rsid w:val="00B21042"/>
    <w:rsid w:val="00B2350A"/>
    <w:rsid w:val="00B67026"/>
    <w:rsid w:val="00B97E46"/>
    <w:rsid w:val="00BB1A1F"/>
    <w:rsid w:val="00BE2BDD"/>
    <w:rsid w:val="00BE6E3F"/>
    <w:rsid w:val="00C02040"/>
    <w:rsid w:val="00C03635"/>
    <w:rsid w:val="00C079D6"/>
    <w:rsid w:val="00C2394C"/>
    <w:rsid w:val="00C2399D"/>
    <w:rsid w:val="00C257FC"/>
    <w:rsid w:val="00C559F5"/>
    <w:rsid w:val="00C6745F"/>
    <w:rsid w:val="00C75AF9"/>
    <w:rsid w:val="00C83A35"/>
    <w:rsid w:val="00CA0539"/>
    <w:rsid w:val="00CB530C"/>
    <w:rsid w:val="00CD6833"/>
    <w:rsid w:val="00CE61F9"/>
    <w:rsid w:val="00D04E5C"/>
    <w:rsid w:val="00D16A57"/>
    <w:rsid w:val="00D32506"/>
    <w:rsid w:val="00D33300"/>
    <w:rsid w:val="00D35A78"/>
    <w:rsid w:val="00D616FE"/>
    <w:rsid w:val="00D92EEF"/>
    <w:rsid w:val="00D9603A"/>
    <w:rsid w:val="00DB60DB"/>
    <w:rsid w:val="00DB75F8"/>
    <w:rsid w:val="00E20884"/>
    <w:rsid w:val="00E3297E"/>
    <w:rsid w:val="00E35ACA"/>
    <w:rsid w:val="00E46E7E"/>
    <w:rsid w:val="00E64E05"/>
    <w:rsid w:val="00EB2C78"/>
    <w:rsid w:val="00EF2A9A"/>
    <w:rsid w:val="00F01184"/>
    <w:rsid w:val="00F10B71"/>
    <w:rsid w:val="00F37BAD"/>
    <w:rsid w:val="00F40382"/>
    <w:rsid w:val="00F4102B"/>
    <w:rsid w:val="00F539EF"/>
    <w:rsid w:val="00F550B9"/>
    <w:rsid w:val="00F63311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5089894"/>
  <w15:chartTrackingRefBased/>
  <w15:docId w15:val="{7DA30CB9-82C4-B24A-BD78-47818596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682A-BA0F-48FA-83E3-459AD374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8</cp:revision>
  <cp:lastPrinted>2021-09-13T06:41:00Z</cp:lastPrinted>
  <dcterms:created xsi:type="dcterms:W3CDTF">2021-09-17T09:13:00Z</dcterms:created>
  <dcterms:modified xsi:type="dcterms:W3CDTF">2021-09-22T09:44:00Z</dcterms:modified>
</cp:coreProperties>
</file>