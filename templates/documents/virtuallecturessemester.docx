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A289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5E52B1F6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0B2411AF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0F54D8AD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0ACE649E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57A7EE79" w14:textId="11F95BBD" w:rsidR="006A3534" w:rsidRPr="006A3534" w:rsidRDefault="006A3534" w:rsidP="009F73FA">
      <w:pPr>
        <w:spacing w:after="0" w:line="330" w:lineRule="exact"/>
        <w:rPr>
          <w:bCs/>
          <w:noProof/>
        </w:rPr>
      </w:pPr>
      <w:r w:rsidRPr="006A3534">
        <w:rPr>
          <w:bCs/>
          <w:noProof/>
        </w:rPr>
        <w:t>dateattribute</w:t>
      </w:r>
    </w:p>
    <w:p w14:paraId="4C94B11A" w14:textId="77777777" w:rsidR="006A3534" w:rsidRDefault="006A3534" w:rsidP="009F73FA">
      <w:pPr>
        <w:spacing w:after="0" w:line="330" w:lineRule="exact"/>
        <w:rPr>
          <w:b/>
          <w:noProof/>
        </w:rPr>
      </w:pPr>
    </w:p>
    <w:p w14:paraId="2962B7A9" w14:textId="665E443B" w:rsidR="00990AA4" w:rsidRDefault="00AE2E89" w:rsidP="009F73FA">
      <w:pPr>
        <w:spacing w:after="0" w:line="330" w:lineRule="exact"/>
        <w:rPr>
          <w:rFonts w:cs="Arial"/>
          <w:b/>
          <w:noProof/>
          <w:color w:val="000000"/>
          <w:sz w:val="24"/>
          <w:szCs w:val="24"/>
          <w:lang w:eastAsia="de-DE"/>
        </w:rPr>
      </w:pPr>
      <w:r>
        <w:rPr>
          <w:b/>
          <w:noProof/>
        </w:rPr>
        <w:pict w14:anchorId="5B9D2CD8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alt="" style="position:absolute;margin-left:59.9pt;margin-top:141.5pt;width:283.6pt;height:23.9pt;z-index:2;visibility:visible;mso-wrap-style:square;mso-wrap-edited:f;mso-width-percent:0;mso-height-percent:0;mso-wrap-distance-top:3.6pt;mso-wrap-distance-bottom:3.6pt;mso-position-horizontal-relative:page;mso-position-vertical-relative:page;mso-width-percent:0;mso-height-percent:0;mso-width-relative:margin;mso-height-relative:margin;v-text-anchor:top" filled="f" stroked="f">
            <v:textbox inset="0,0,0,0">
              <w:txbxContent>
                <w:p w14:paraId="6FD7E5CE" w14:textId="77777777" w:rsidR="00DB60DB" w:rsidRPr="00DB60DB" w:rsidRDefault="00AE0B0B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An die </w:t>
                  </w:r>
                  <w:proofErr w:type="spellStart"/>
                  <w:r>
                    <w:rPr>
                      <w:lang w:val="en-GB"/>
                    </w:rPr>
                    <w:t>gesetzliche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Krankenversicherung</w:t>
                  </w:r>
                  <w:proofErr w:type="spellEnd"/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 w14:anchorId="6B5CFD37">
          <v:shape id="Textfeld 229" o:spid="_x0000_s1027" type="#_x0000_t202" style="position:absolute;margin-left:416.25pt;margin-top:128.25pt;width:151.5pt;height:111.7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" filled="f" stroked="f" strokeweight=".5pt">
            <v:textbox inset="0,0,0,0">
              <w:txbxContent>
                <w:p w14:paraId="0A369DA1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6C49F0AB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6BA2BF63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5D952F20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3F3DC9B3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406FA128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1586602A" w14:textId="77777777" w:rsidR="00E35ACA" w:rsidRDefault="00AE2E8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32D6E00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25pt;height:8.25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5F23DC8F" w14:textId="77777777" w:rsidR="00E35ACA" w:rsidRDefault="00AE2E8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5A0F8CAF">
                      <v:shape id="_x0000_i1026" type="#_x0000_t75" alt="" style="width:8.25pt;height:8.25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7DD147B7" w14:textId="77777777" w:rsidR="00E35ACA" w:rsidRPr="001657ED" w:rsidRDefault="00AE2E8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6CE7A231">
                      <v:shape id="Icons-09.png" o:spid="_x0000_i1025" type="#_x0000_t75" alt="" style="width:8.25pt;height:8.25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60B93BA7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3D325F64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5082647B" w14:textId="26411D88" w:rsidR="00E35ACA" w:rsidRPr="00AE56C5" w:rsidRDefault="00E35ACA" w:rsidP="00E35AC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AE0B0B" w:rsidRPr="00AE0B0B">
        <w:rPr>
          <w:b/>
          <w:noProof/>
        </w:rPr>
        <w:t>Bestätigung über</w:t>
      </w:r>
      <w:r w:rsidR="009F73FA">
        <w:t xml:space="preserve"> </w:t>
      </w:r>
      <w:r w:rsidR="009F73FA" w:rsidRPr="009F73FA">
        <w:rPr>
          <w:rFonts w:cs="Arial"/>
          <w:b/>
          <w:noProof/>
          <w:color w:val="000000"/>
          <w:sz w:val="24"/>
          <w:szCs w:val="24"/>
          <w:lang w:eastAsia="de-DE"/>
        </w:rPr>
        <w:t xml:space="preserve">den Besuch teilweise virtueller Lehrveranstaltungen im </w:t>
      </w:r>
      <w:r w:rsidR="007A49F4">
        <w:rPr>
          <w:rFonts w:cs="Arial"/>
          <w:b/>
          <w:noProof/>
          <w:color w:val="000000"/>
          <w:sz w:val="24"/>
          <w:szCs w:val="24"/>
          <w:lang w:eastAsia="de-DE"/>
        </w:rPr>
        <w:t xml:space="preserve">semesterattr </w:t>
      </w:r>
      <w:r w:rsidR="009F73FA" w:rsidRPr="009F73FA">
        <w:rPr>
          <w:rFonts w:cs="Arial"/>
          <w:b/>
          <w:noProof/>
          <w:color w:val="000000"/>
          <w:sz w:val="24"/>
          <w:szCs w:val="24"/>
          <w:lang w:eastAsia="de-DE"/>
        </w:rPr>
        <w:t>semester 2020</w:t>
      </w:r>
    </w:p>
    <w:p w14:paraId="4B2CA0E4" w14:textId="77777777" w:rsidR="009F73FA" w:rsidRPr="009F73FA" w:rsidRDefault="009F73FA" w:rsidP="009F73FA">
      <w:pPr>
        <w:spacing w:after="0" w:line="330" w:lineRule="exact"/>
        <w:rPr>
          <w:rFonts w:cs="Arial"/>
          <w:b/>
          <w:noProof/>
          <w:color w:val="000000"/>
          <w:sz w:val="24"/>
          <w:szCs w:val="24"/>
          <w:lang w:eastAsia="de-DE"/>
        </w:rPr>
      </w:pPr>
    </w:p>
    <w:p w14:paraId="0A252425" w14:textId="77777777" w:rsidR="000F585A" w:rsidRPr="00AE0B0B" w:rsidRDefault="00AE0B0B" w:rsidP="0011798C">
      <w:pPr>
        <w:pStyle w:val="PlainText"/>
        <w:jc w:val="both"/>
      </w:pPr>
      <w:r w:rsidRPr="00AE0B0B">
        <w:t>Sehr geehrte Damen und Herren</w:t>
      </w:r>
      <w:r w:rsidR="00DB60DB" w:rsidRPr="00AE0B0B">
        <w:t xml:space="preserve">, </w:t>
      </w:r>
    </w:p>
    <w:p w14:paraId="4DE866B3" w14:textId="77777777" w:rsidR="00DB60DB" w:rsidRPr="00AE0B0B" w:rsidRDefault="00DB60DB" w:rsidP="0011798C">
      <w:pPr>
        <w:pStyle w:val="PlainText"/>
        <w:jc w:val="both"/>
      </w:pPr>
    </w:p>
    <w:p w14:paraId="67B8B0E6" w14:textId="77777777" w:rsidR="00DB60DB" w:rsidRDefault="00AE0B0B" w:rsidP="0011798C">
      <w:pPr>
        <w:pStyle w:val="PlainText"/>
        <w:jc w:val="both"/>
      </w:pPr>
      <w:r w:rsidRPr="00AE0B0B">
        <w:t xml:space="preserve">die Hochschule Schmalkalden ist eine Präsenzhochschule. </w:t>
      </w:r>
      <w:r>
        <w:t>Gleichwohl finden in Anbetracht der aktuellen Covid-19-Pandemie viele Lehrveranstaltungen</w:t>
      </w:r>
      <w:r w:rsidR="0011798C">
        <w:t xml:space="preserve"> zunächst und in einer Überbrückungsphase</w:t>
      </w:r>
      <w:r>
        <w:t xml:space="preserve"> in virtueller Form statt. </w:t>
      </w:r>
    </w:p>
    <w:p w14:paraId="33675986" w14:textId="77777777" w:rsidR="00AE0B0B" w:rsidRDefault="00AE0B0B" w:rsidP="0011798C">
      <w:pPr>
        <w:pStyle w:val="PlainText"/>
        <w:jc w:val="both"/>
      </w:pPr>
    </w:p>
    <w:p w14:paraId="1EE227B9" w14:textId="66A19EBE" w:rsidR="009F73FA" w:rsidRPr="00AE0B0B" w:rsidRDefault="009F73FA" w:rsidP="009F73FA">
      <w:pPr>
        <w:pStyle w:val="PlainText"/>
        <w:jc w:val="both"/>
      </w:pPr>
      <w:r>
        <w:t xml:space="preserve">Wir bestätigen hiermit, dass </w:t>
      </w:r>
      <w:proofErr w:type="spellStart"/>
      <w:r w:rsidR="006A3534">
        <w:t>genderattr</w:t>
      </w:r>
      <w:proofErr w:type="spellEnd"/>
      <w:r>
        <w:t xml:space="preserve"> </w:t>
      </w:r>
      <w:proofErr w:type="spellStart"/>
      <w:r w:rsidR="006A3534">
        <w:t>nameattr</w:t>
      </w:r>
      <w:proofErr w:type="spellEnd"/>
      <w:r w:rsidRPr="009F73FA">
        <w:t xml:space="preserve"> </w:t>
      </w:r>
      <w:r>
        <w:t xml:space="preserve">im </w:t>
      </w:r>
      <w:proofErr w:type="spellStart"/>
      <w:r w:rsidR="006A3534">
        <w:t>semesterattr</w:t>
      </w:r>
      <w:proofErr w:type="spellEnd"/>
      <w:r w:rsidR="006A3534"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 w:rsidR="006A3534">
        <w:t>yearattr</w:t>
      </w:r>
      <w:proofErr w:type="spellEnd"/>
      <w:r>
        <w:t xml:space="preserve"> an unserer Hochschule immatrikuliert ist und können bestätigen, dass die Lehrveranstaltungen und Prüfungen im </w:t>
      </w:r>
      <w:proofErr w:type="spellStart"/>
      <w:r w:rsidR="006A3534">
        <w:t>semesterattr</w:t>
      </w:r>
      <w:proofErr w:type="spellEnd"/>
      <w:r w:rsidR="006A3534">
        <w:t xml:space="preserve"> </w:t>
      </w:r>
      <w:proofErr w:type="spellStart"/>
      <w:r w:rsidR="006A3534">
        <w:t>semester</w:t>
      </w:r>
      <w:proofErr w:type="spellEnd"/>
      <w:r w:rsidR="006A3534">
        <w:t xml:space="preserve"> </w:t>
      </w:r>
      <w:proofErr w:type="spellStart"/>
      <w:r w:rsidR="006A3534">
        <w:t>yearattr</w:t>
      </w:r>
      <w:proofErr w:type="spellEnd"/>
      <w:r w:rsidR="006A3534">
        <w:t xml:space="preserve"> </w:t>
      </w:r>
      <w:r>
        <w:t xml:space="preserve">teilweise digital stattfanden und eine </w:t>
      </w:r>
      <w:proofErr w:type="gramStart"/>
      <w:r>
        <w:t>persönliche Anwesenheit</w:t>
      </w:r>
      <w:proofErr w:type="gramEnd"/>
      <w:r>
        <w:t xml:space="preserve"> in Schmalkalden für den Studienerfolg nicht zwingend erforderlich war.</w:t>
      </w:r>
    </w:p>
    <w:p w14:paraId="651AA6F7" w14:textId="77777777" w:rsidR="00DB60DB" w:rsidRPr="00AE0B0B" w:rsidRDefault="00DB60DB" w:rsidP="002E4A21">
      <w:pPr>
        <w:pStyle w:val="PlainText"/>
        <w:jc w:val="both"/>
        <w:rPr>
          <w:sz w:val="10"/>
        </w:rPr>
      </w:pPr>
    </w:p>
    <w:p w14:paraId="4A844BDD" w14:textId="77777777" w:rsidR="000F585A" w:rsidRPr="00AE0B0B" w:rsidRDefault="000F585A" w:rsidP="000F585A">
      <w:pPr>
        <w:pStyle w:val="PlainText"/>
      </w:pPr>
    </w:p>
    <w:p w14:paraId="505F39F9" w14:textId="77777777" w:rsidR="000F585A" w:rsidRPr="00AE0B0B" w:rsidRDefault="00AE2E89" w:rsidP="000F585A">
      <w:pPr>
        <w:pStyle w:val="PlainText"/>
      </w:pPr>
      <w:r>
        <w:rPr>
          <w:noProof/>
        </w:rPr>
        <w:pict w14:anchorId="4DEA4084">
          <v:shape id="_x0000_s1026" type="#_x0000_t75" alt="" style="position:absolute;margin-left:.3pt;margin-top:3.25pt;width:190.5pt;height:62.65pt;z-index:3;mso-wrap-edited:f;mso-width-percent:0;mso-height-percent:0;mso-width-percent:0;mso-height-percent:0">
            <v:imagedata r:id="rId11" o:title="Unterschrift KR"/>
          </v:shape>
        </w:pict>
      </w:r>
      <w:r w:rsidR="00AE0B0B">
        <w:t>Mit freundlichen Grüßen</w:t>
      </w:r>
    </w:p>
    <w:p w14:paraId="703FD361" w14:textId="77777777" w:rsidR="00AC30EA" w:rsidRPr="00AE0B0B" w:rsidRDefault="00AC30EA" w:rsidP="003A753C"/>
    <w:sectPr w:rsidR="00AC30EA" w:rsidRPr="00AE0B0B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756C" w14:textId="77777777" w:rsidR="00AE2E89" w:rsidRDefault="00AE2E89" w:rsidP="00750BE3">
      <w:pPr>
        <w:spacing w:after="0" w:line="240" w:lineRule="auto"/>
      </w:pPr>
      <w:r>
        <w:separator/>
      </w:r>
    </w:p>
  </w:endnote>
  <w:endnote w:type="continuationSeparator" w:id="0">
    <w:p w14:paraId="18282AE5" w14:textId="77777777" w:rsidR="00AE2E89" w:rsidRDefault="00AE2E89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CAED5" w14:textId="77777777" w:rsidR="00AE2E89" w:rsidRDefault="00AE2E89" w:rsidP="00750BE3">
      <w:pPr>
        <w:spacing w:after="0" w:line="240" w:lineRule="auto"/>
      </w:pPr>
      <w:r>
        <w:separator/>
      </w:r>
    </w:p>
  </w:footnote>
  <w:footnote w:type="continuationSeparator" w:id="0">
    <w:p w14:paraId="12C2CFC4" w14:textId="77777777" w:rsidR="00AE2E89" w:rsidRDefault="00AE2E89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88ED" w14:textId="77777777" w:rsidR="00750BE3" w:rsidRDefault="00AE2E89" w:rsidP="00750BE3">
    <w:pPr>
      <w:pStyle w:val="Header"/>
      <w:jc w:val="center"/>
    </w:pPr>
    <w:r>
      <w:rPr>
        <w:noProof/>
      </w:rPr>
      <w:pict w14:anchorId="4F3191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192E1" w14:textId="77777777" w:rsidR="00E35ACA" w:rsidRDefault="00AE2E89" w:rsidP="00E35ACA">
    <w:pPr>
      <w:pStyle w:val="Header"/>
      <w:jc w:val="center"/>
    </w:pPr>
    <w:r>
      <w:rPr>
        <w:noProof/>
      </w:rPr>
      <w:pict w14:anchorId="19F3F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434C7C68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sTQwMDQ1MjY1sDRX0lEKTi0uzszPAykwqgUAAO2BpCwAAAA="/>
  </w:docVars>
  <w:rsids>
    <w:rsidRoot w:val="007A5012"/>
    <w:rsid w:val="00050821"/>
    <w:rsid w:val="00094BB4"/>
    <w:rsid w:val="000D55CB"/>
    <w:rsid w:val="000D77E3"/>
    <w:rsid w:val="000F585A"/>
    <w:rsid w:val="00105848"/>
    <w:rsid w:val="00111E06"/>
    <w:rsid w:val="0011798C"/>
    <w:rsid w:val="00141972"/>
    <w:rsid w:val="001657ED"/>
    <w:rsid w:val="001A11A7"/>
    <w:rsid w:val="001E18F6"/>
    <w:rsid w:val="001F4B63"/>
    <w:rsid w:val="001F613E"/>
    <w:rsid w:val="002010DB"/>
    <w:rsid w:val="0020646B"/>
    <w:rsid w:val="00224F5B"/>
    <w:rsid w:val="002522A7"/>
    <w:rsid w:val="00283B8F"/>
    <w:rsid w:val="00291D1F"/>
    <w:rsid w:val="0029344C"/>
    <w:rsid w:val="002A6453"/>
    <w:rsid w:val="002D5A1D"/>
    <w:rsid w:val="002E4A21"/>
    <w:rsid w:val="003756A6"/>
    <w:rsid w:val="003A62C2"/>
    <w:rsid w:val="003A753C"/>
    <w:rsid w:val="003B74A4"/>
    <w:rsid w:val="003C5B88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67BCC"/>
    <w:rsid w:val="00581ACF"/>
    <w:rsid w:val="005B5BD9"/>
    <w:rsid w:val="005D0CA2"/>
    <w:rsid w:val="00634021"/>
    <w:rsid w:val="006575DB"/>
    <w:rsid w:val="00657E50"/>
    <w:rsid w:val="00662CD7"/>
    <w:rsid w:val="00674718"/>
    <w:rsid w:val="006A3534"/>
    <w:rsid w:val="006E51CD"/>
    <w:rsid w:val="006F227B"/>
    <w:rsid w:val="006F4A66"/>
    <w:rsid w:val="0072388C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49F4"/>
    <w:rsid w:val="007A5012"/>
    <w:rsid w:val="007A5BDD"/>
    <w:rsid w:val="007A72BC"/>
    <w:rsid w:val="007C34A5"/>
    <w:rsid w:val="00817498"/>
    <w:rsid w:val="008361C7"/>
    <w:rsid w:val="00890C0F"/>
    <w:rsid w:val="0089557B"/>
    <w:rsid w:val="008B4194"/>
    <w:rsid w:val="008B62D8"/>
    <w:rsid w:val="008C28A2"/>
    <w:rsid w:val="008D0FDE"/>
    <w:rsid w:val="008E02A2"/>
    <w:rsid w:val="00965074"/>
    <w:rsid w:val="00990AA4"/>
    <w:rsid w:val="009958D9"/>
    <w:rsid w:val="009A7330"/>
    <w:rsid w:val="009B493D"/>
    <w:rsid w:val="009F73FA"/>
    <w:rsid w:val="00A41826"/>
    <w:rsid w:val="00A4777D"/>
    <w:rsid w:val="00A70432"/>
    <w:rsid w:val="00AC30EA"/>
    <w:rsid w:val="00AE0B0B"/>
    <w:rsid w:val="00AE2E89"/>
    <w:rsid w:val="00AE56C5"/>
    <w:rsid w:val="00B12596"/>
    <w:rsid w:val="00B21042"/>
    <w:rsid w:val="00B2350A"/>
    <w:rsid w:val="00B473E5"/>
    <w:rsid w:val="00B67026"/>
    <w:rsid w:val="00B97E46"/>
    <w:rsid w:val="00BB1A1F"/>
    <w:rsid w:val="00BE2BDD"/>
    <w:rsid w:val="00BE6E3F"/>
    <w:rsid w:val="00C02040"/>
    <w:rsid w:val="00C257FC"/>
    <w:rsid w:val="00C559F5"/>
    <w:rsid w:val="00C75AF9"/>
    <w:rsid w:val="00C83A35"/>
    <w:rsid w:val="00CA0539"/>
    <w:rsid w:val="00CB530C"/>
    <w:rsid w:val="00CD6833"/>
    <w:rsid w:val="00D04E5C"/>
    <w:rsid w:val="00D16A57"/>
    <w:rsid w:val="00D32506"/>
    <w:rsid w:val="00D33300"/>
    <w:rsid w:val="00D35A78"/>
    <w:rsid w:val="00D616FE"/>
    <w:rsid w:val="00D9603A"/>
    <w:rsid w:val="00DB60DB"/>
    <w:rsid w:val="00DB75F8"/>
    <w:rsid w:val="00E20884"/>
    <w:rsid w:val="00E3297E"/>
    <w:rsid w:val="00E35ACA"/>
    <w:rsid w:val="00E46E7E"/>
    <w:rsid w:val="00E64E05"/>
    <w:rsid w:val="00EB06E1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80753"/>
    <w:rsid w:val="00FB0BF8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132E5A3"/>
  <w15:chartTrackingRefBased/>
  <w15:docId w15:val="{1EE23876-18C5-E04F-8795-9E008BB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9F73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C701-9303-41F2-A030-45DBCC0F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5</cp:revision>
  <cp:lastPrinted>2021-03-13T10:11:00Z</cp:lastPrinted>
  <dcterms:created xsi:type="dcterms:W3CDTF">2021-09-24T08:13:00Z</dcterms:created>
  <dcterms:modified xsi:type="dcterms:W3CDTF">2021-09-29T13:07:00Z</dcterms:modified>
</cp:coreProperties>
</file>