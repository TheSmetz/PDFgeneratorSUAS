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778DB" w14:textId="44C53E04" w:rsidR="003975FB" w:rsidRPr="003975FB" w:rsidRDefault="003975FB" w:rsidP="003A753C">
      <w:pPr>
        <w:spacing w:after="0" w:line="330" w:lineRule="exact"/>
        <w:rPr>
          <w:bCs/>
          <w:noProof/>
        </w:rPr>
      </w:pPr>
      <w:r w:rsidRPr="003975FB">
        <w:rPr>
          <w:bCs/>
          <w:noProof/>
        </w:rPr>
        <w:t>dateattribute</w:t>
      </w:r>
    </w:p>
    <w:p w14:paraId="17CDC62B" w14:textId="210283D5" w:rsidR="00111E06" w:rsidRDefault="007F2D50" w:rsidP="003A753C">
      <w:pPr>
        <w:spacing w:after="0" w:line="330" w:lineRule="exact"/>
        <w:rPr>
          <w:b/>
          <w:noProof/>
        </w:rPr>
      </w:pPr>
      <w:r>
        <w:rPr>
          <w:b/>
          <w:noProof/>
        </w:rPr>
        <w:pict w14:anchorId="20CDAECD"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8" type="#_x0000_t202" alt="" style="position:absolute;margin-left:59.9pt;margin-top:141.5pt;width:283.6pt;height:23.9pt;z-index:2;visibility:visible;mso-wrap-style:square;mso-wrap-edited:f;mso-width-percent:0;mso-height-percent:0;mso-wrap-distance-top:3.6pt;mso-wrap-distance-bottom:3.6pt;mso-position-horizontal-relative:page;mso-position-vertical-relative:page;mso-width-percent:0;mso-height-percent:0;mso-width-relative:margin;mso-height-relative:margin;v-text-anchor:top" filled="f" stroked="f">
            <v:textbox inset="0,0,0,0">
              <w:txbxContent>
                <w:p w14:paraId="0A0E6D03" w14:textId="77777777" w:rsidR="00DB60DB" w:rsidRPr="00DB60DB" w:rsidRDefault="00AE0B0B" w:rsidP="000F585A">
                  <w:pPr>
                    <w:pStyle w:val="PlainText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An die </w:t>
                  </w:r>
                  <w:proofErr w:type="spellStart"/>
                  <w:r>
                    <w:rPr>
                      <w:lang w:val="en-GB"/>
                    </w:rPr>
                    <w:t>gesetzliche</w:t>
                  </w:r>
                  <w:proofErr w:type="spellEnd"/>
                  <w:r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Krankenversicherung</w:t>
                  </w:r>
                  <w:proofErr w:type="spellEnd"/>
                </w:p>
              </w:txbxContent>
            </v:textbox>
            <w10:wrap type="topAndBottom" anchorx="page" anchory="page"/>
          </v:shape>
        </w:pict>
      </w:r>
      <w:r w:rsidR="008049BA">
        <w:rPr>
          <w:b/>
          <w:noProof/>
        </w:rPr>
        <w:t xml:space="preserve"> </w:t>
      </w:r>
    </w:p>
    <w:p w14:paraId="2E5F56AE" w14:textId="77777777" w:rsidR="008049BA" w:rsidRDefault="008049BA" w:rsidP="003A753C">
      <w:pPr>
        <w:spacing w:after="0" w:line="330" w:lineRule="exact"/>
        <w:rPr>
          <w:b/>
          <w:noProof/>
        </w:rPr>
      </w:pPr>
    </w:p>
    <w:p w14:paraId="4C38186B" w14:textId="77777777" w:rsidR="008E02A2" w:rsidRPr="00AE0B0B" w:rsidRDefault="007F2D50" w:rsidP="0011798C">
      <w:pPr>
        <w:spacing w:after="0" w:line="240" w:lineRule="auto"/>
        <w:jc w:val="both"/>
        <w:rPr>
          <w:b/>
          <w:noProof/>
        </w:rPr>
      </w:pPr>
      <w:r>
        <w:rPr>
          <w:noProof/>
        </w:rPr>
        <w:pict w14:anchorId="622B3C59">
          <v:shape id="Textfeld 229" o:spid="_x0000_s1027" type="#_x0000_t202" style="position:absolute;left:0;text-align:left;margin-left:416.25pt;margin-top:128.25pt;width:151.5pt;height:105pt;z-index: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" filled="f" stroked="f" strokeweight=".5pt">
            <v:textbox inset="0,0,0,0">
              <w:txbxContent>
                <w:p w14:paraId="41E9A8E2" w14:textId="77777777" w:rsidR="00E35ACA" w:rsidRPr="004D44A6" w:rsidRDefault="004D44A6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Kevin Rausch M.A.</w:t>
                  </w:r>
                </w:p>
                <w:p w14:paraId="3C00B141" w14:textId="77777777" w:rsidR="00B21042" w:rsidRDefault="00B21042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</w:pPr>
                  <w:r w:rsidRPr="004D44A6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</w:rPr>
                    <w:t>International Office</w:t>
                  </w:r>
                </w:p>
                <w:p w14:paraId="019CEB93" w14:textId="77777777" w:rsidR="00F37BAD" w:rsidRPr="004E1558" w:rsidRDefault="004E1558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</w:pPr>
                  <w:r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>Deputy</w:t>
                  </w:r>
                  <w:r w:rsidR="0049619D" w:rsidRPr="004E1558"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16"/>
                      <w:szCs w:val="16"/>
                      <w:lang w:val="en-GB"/>
                    </w:rPr>
                    <w:t xml:space="preserve"> Head of International Office</w:t>
                  </w:r>
                </w:p>
                <w:p w14:paraId="7C061B86" w14:textId="77777777" w:rsidR="00E35ACA" w:rsidRPr="004E1558" w:rsidRDefault="00E35ACA" w:rsidP="00E35ACA">
                  <w:pPr>
                    <w:pStyle w:val="EinfAbs"/>
                    <w:ind w:left="708" w:hanging="708"/>
                    <w:rPr>
                      <w:rFonts w:ascii="Arial" w:hAnsi="Arial" w:cs="Arial"/>
                      <w:b/>
                      <w:bCs/>
                      <w:color w:val="0C0C0C"/>
                      <w:spacing w:val="6"/>
                      <w:sz w:val="6"/>
                      <w:szCs w:val="6"/>
                      <w:lang w:val="en-GB"/>
                    </w:rPr>
                  </w:pPr>
                </w:p>
                <w:p w14:paraId="115ADB92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Blechhammer 4-9</w:t>
                  </w:r>
                  <w:r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br/>
                    <w:t>D - 98574 Schmalkalden</w:t>
                  </w:r>
                </w:p>
                <w:p w14:paraId="65A620AA" w14:textId="77777777" w:rsidR="00E35ACA" w:rsidRDefault="00E35ACA" w:rsidP="00E35ACA">
                  <w:pPr>
                    <w:pStyle w:val="EinfAbs"/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3140158A" w14:textId="77777777" w:rsidR="00E35ACA" w:rsidRDefault="007F2D50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2344D84B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7" type="#_x0000_t75" alt="" style="width:8.25pt;height:8.25pt;visibility:visible;mso-width-percent:0;mso-height-percent:0;mso-width-percent:0;mso-height-percent:0">
                        <v:imagedata r:id="rId8" o:title=""/>
                      </v:shape>
                    </w:pict>
                  </w:r>
                  <w:r w:rsidR="00E35ACA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1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014</w:t>
                  </w:r>
                </w:p>
                <w:p w14:paraId="02872BAC" w14:textId="77777777" w:rsidR="00E35ACA" w:rsidRDefault="007F2D50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  <w:lang w:eastAsia="de-DE"/>
                    </w:rPr>
                    <w:pict w14:anchorId="2F4218E3">
                      <v:shape id="_x0000_i1026" type="#_x0000_t75" alt="" style="width:8.25pt;height:8.25pt;visibility:visible;mso-width-percent:0;mso-height-percent:0;mso-width-percent:0;mso-height-percent:0">
                        <v:imagedata r:id="rId9" o:title=""/>
                      </v:shape>
                    </w:pict>
                  </w:r>
                  <w:r w:rsidR="00F539EF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  <w:t>+49 (0) 3683 688-</w:t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 xml:space="preserve"> 981014</w:t>
                  </w:r>
                </w:p>
                <w:p w14:paraId="16A3257A" w14:textId="77777777" w:rsidR="00E35ACA" w:rsidRPr="001657ED" w:rsidRDefault="007F2D50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  <w:r>
                    <w:rPr>
                      <w:rFonts w:cs="Arial"/>
                      <w:noProof/>
                      <w:color w:val="0C0C0C"/>
                      <w:spacing w:val="6"/>
                      <w:sz w:val="14"/>
                      <w:szCs w:val="14"/>
                    </w:rPr>
                    <w:pict w14:anchorId="3B37C7F8">
                      <v:shape id="Icons-09.png" o:spid="_x0000_i1025" type="#_x0000_t75" alt="" style="width:8.25pt;height:8.25pt;visibility:visible;mso-width-percent:0;mso-height-percent:0;mso-width-percent:0;mso-height-percent:0">
                        <v:imagedata r:id="rId10" o:title=""/>
                      </v:shape>
                    </w:pic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ab/>
                  </w:r>
                  <w:r w:rsidR="004D44A6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k.rausch</w:t>
                  </w:r>
                  <w:r w:rsidR="00E35ACA" w:rsidRPr="001657ED"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  <w:t>@hs-sm.de</w:t>
                  </w:r>
                </w:p>
                <w:p w14:paraId="0BE17173" w14:textId="77777777" w:rsidR="00E35ACA" w:rsidRPr="001657ED" w:rsidRDefault="00E35ACA" w:rsidP="00E35ACA">
                  <w:pPr>
                    <w:pStyle w:val="EinfAbs"/>
                    <w:tabs>
                      <w:tab w:val="left" w:pos="283"/>
                    </w:tabs>
                    <w:rPr>
                      <w:rFonts w:ascii="Arial" w:hAnsi="Arial"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62C9EEC4" w14:textId="77777777" w:rsidR="00AC30EA" w:rsidRDefault="00AC30EA" w:rsidP="00E35ACA">
                  <w:pPr>
                    <w:spacing w:after="0"/>
                    <w:rPr>
                      <w:rFonts w:cs="Arial"/>
                      <w:color w:val="0C0C0C"/>
                      <w:spacing w:val="6"/>
                      <w:sz w:val="14"/>
                      <w:szCs w:val="14"/>
                    </w:rPr>
                  </w:pPr>
                </w:p>
                <w:p w14:paraId="77D9B290" w14:textId="6DEDDF93" w:rsidR="00E35ACA" w:rsidRPr="00AE56C5" w:rsidRDefault="00E35ACA" w:rsidP="00E35ACA">
                  <w:pPr>
                    <w:spacing w:after="0"/>
                    <w:rPr>
                      <w:sz w:val="16"/>
                      <w:szCs w:val="16"/>
                    </w:rPr>
                  </w:pPr>
                </w:p>
              </w:txbxContent>
            </v:textbox>
            <w10:wrap type="topAndBottom" anchorx="page" anchory="page"/>
            <w10:anchorlock/>
          </v:shape>
        </w:pict>
      </w:r>
      <w:r w:rsidR="00AE0B0B" w:rsidRPr="00AE0B0B">
        <w:rPr>
          <w:b/>
          <w:noProof/>
        </w:rPr>
        <w:t xml:space="preserve">Bestätigung über </w:t>
      </w:r>
      <w:r w:rsidR="0011798C">
        <w:rPr>
          <w:b/>
          <w:noProof/>
        </w:rPr>
        <w:t>Besuch ausschließlich virtueller Lehrveranstaltungen bis zur Einreise nach Deutschland</w:t>
      </w:r>
    </w:p>
    <w:p w14:paraId="1F0D8E93" w14:textId="77777777" w:rsidR="00990AA4" w:rsidRPr="00AE0B0B" w:rsidRDefault="00990AA4" w:rsidP="0011798C">
      <w:pPr>
        <w:wordWrap w:val="0"/>
        <w:jc w:val="both"/>
      </w:pPr>
    </w:p>
    <w:p w14:paraId="66235EBD" w14:textId="77777777" w:rsidR="000F585A" w:rsidRPr="00AE0B0B" w:rsidRDefault="00AE0B0B" w:rsidP="0011798C">
      <w:pPr>
        <w:pStyle w:val="PlainText"/>
        <w:jc w:val="both"/>
      </w:pPr>
      <w:r w:rsidRPr="00AE0B0B">
        <w:t>Sehr geehrte Damen und Herren</w:t>
      </w:r>
      <w:r w:rsidR="00DB60DB" w:rsidRPr="00AE0B0B">
        <w:t xml:space="preserve">, </w:t>
      </w:r>
    </w:p>
    <w:p w14:paraId="75F6617B" w14:textId="77777777" w:rsidR="00DB60DB" w:rsidRPr="00AE0B0B" w:rsidRDefault="00DB60DB" w:rsidP="0011798C">
      <w:pPr>
        <w:pStyle w:val="PlainText"/>
        <w:jc w:val="both"/>
      </w:pPr>
    </w:p>
    <w:p w14:paraId="0806B04F" w14:textId="77777777" w:rsidR="00DB60DB" w:rsidRDefault="00AE0B0B" w:rsidP="0011798C">
      <w:pPr>
        <w:pStyle w:val="PlainText"/>
        <w:jc w:val="both"/>
      </w:pPr>
      <w:r w:rsidRPr="00AE0B0B">
        <w:t xml:space="preserve">die Hochschule Schmalkalden ist eine Präsenzhochschule. </w:t>
      </w:r>
      <w:r>
        <w:t>Gleichwohl finden in Anbetracht der aktuellen Covid-19-Pandemie viele Lehrveranstaltungen</w:t>
      </w:r>
      <w:r w:rsidR="0011798C">
        <w:t xml:space="preserve"> zunächst und in einer Überbrückungsphase</w:t>
      </w:r>
      <w:r>
        <w:t xml:space="preserve"> in virtueller Form statt. </w:t>
      </w:r>
    </w:p>
    <w:p w14:paraId="03A68DA9" w14:textId="77777777" w:rsidR="00AE0B0B" w:rsidRDefault="00AE0B0B" w:rsidP="0011798C">
      <w:pPr>
        <w:pStyle w:val="PlainText"/>
        <w:jc w:val="both"/>
      </w:pPr>
    </w:p>
    <w:p w14:paraId="27954066" w14:textId="6792BFEE" w:rsidR="00AE0B0B" w:rsidRPr="00AE0B0B" w:rsidRDefault="00AE0B0B" w:rsidP="0011798C">
      <w:pPr>
        <w:pStyle w:val="PlainText"/>
        <w:jc w:val="both"/>
      </w:pPr>
      <w:r>
        <w:t xml:space="preserve">Wir bestätigen hiermit, dass </w:t>
      </w:r>
      <w:proofErr w:type="spellStart"/>
      <w:r w:rsidR="001C36FD">
        <w:t>genderattr</w:t>
      </w:r>
      <w:proofErr w:type="spellEnd"/>
      <w:r>
        <w:t xml:space="preserve"> </w:t>
      </w:r>
      <w:proofErr w:type="spellStart"/>
      <w:r w:rsidR="001C36FD">
        <w:t>nameattr</w:t>
      </w:r>
      <w:proofErr w:type="spellEnd"/>
      <w:r>
        <w:t xml:space="preserve"> im </w:t>
      </w:r>
      <w:proofErr w:type="spellStart"/>
      <w:r w:rsidR="001C36FD">
        <w:t>semesterattr</w:t>
      </w:r>
      <w:proofErr w:type="spellEnd"/>
      <w:r>
        <w:t xml:space="preserve"> </w:t>
      </w:r>
      <w:r w:rsidR="001C36FD">
        <w:t>yearattr</w:t>
      </w:r>
      <w:r>
        <w:t xml:space="preserve"> an unserer Hochschule immatrikuliert ist, aber bis auf Weiteres von außerhalb Deutschlands aus ausschließlich virtuelle Lehrveranstaltungen besucht. </w:t>
      </w:r>
      <w:r w:rsidR="0011798C">
        <w:t>Die Notwendigkeit einer persönlichen Anreise kann sich nach Umstellung auf Präsenzlehre je nach Pandemielage im Verlauf des Semesters jederzeit ergeben</w:t>
      </w:r>
      <w:r>
        <w:t>.</w:t>
      </w:r>
      <w:r w:rsidR="0011798C">
        <w:t xml:space="preserve"> </w:t>
      </w:r>
    </w:p>
    <w:p w14:paraId="23D43EC8" w14:textId="77777777" w:rsidR="00DB60DB" w:rsidRPr="00AE0B0B" w:rsidRDefault="00DB60DB" w:rsidP="002E4A21">
      <w:pPr>
        <w:pStyle w:val="PlainText"/>
        <w:jc w:val="both"/>
        <w:rPr>
          <w:sz w:val="10"/>
        </w:rPr>
      </w:pPr>
    </w:p>
    <w:p w14:paraId="20793B33" w14:textId="77777777" w:rsidR="000F585A" w:rsidRPr="00AE0B0B" w:rsidRDefault="000F585A" w:rsidP="000F585A">
      <w:pPr>
        <w:pStyle w:val="PlainText"/>
      </w:pPr>
    </w:p>
    <w:p w14:paraId="65E0E45F" w14:textId="77777777" w:rsidR="000F585A" w:rsidRPr="00AE0B0B" w:rsidRDefault="007F2D50" w:rsidP="000F585A">
      <w:pPr>
        <w:pStyle w:val="PlainText"/>
      </w:pPr>
      <w:r>
        <w:rPr>
          <w:noProof/>
        </w:rPr>
        <w:pict w14:anchorId="6B0ED417">
          <v:shape id="_x0000_s1026" type="#_x0000_t75" alt="" style="position:absolute;margin-left:.3pt;margin-top:3.25pt;width:190.5pt;height:62.65pt;z-index:3;mso-wrap-edited:f;mso-width-percent:0;mso-height-percent:0;mso-width-percent:0;mso-height-percent:0">
            <v:imagedata r:id="rId11" o:title="Unterschrift KR"/>
          </v:shape>
        </w:pict>
      </w:r>
      <w:r w:rsidR="00AE0B0B">
        <w:t>Mit freundlichen Grüßen</w:t>
      </w:r>
    </w:p>
    <w:p w14:paraId="7FA61056" w14:textId="77777777" w:rsidR="00AC30EA" w:rsidRPr="00AE0B0B" w:rsidRDefault="00AC30EA" w:rsidP="003A753C"/>
    <w:sectPr w:rsidR="00AC30EA" w:rsidRPr="00AE0B0B" w:rsidSect="00D9603A">
      <w:headerReference w:type="default" r:id="rId12"/>
      <w:headerReference w:type="first" r:id="rId13"/>
      <w:pgSz w:w="11906" w:h="16838" w:code="9"/>
      <w:pgMar w:top="2552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C5F3F" w14:textId="77777777" w:rsidR="007F2D50" w:rsidRDefault="007F2D50" w:rsidP="00750BE3">
      <w:pPr>
        <w:spacing w:after="0" w:line="240" w:lineRule="auto"/>
      </w:pPr>
      <w:r>
        <w:separator/>
      </w:r>
    </w:p>
  </w:endnote>
  <w:endnote w:type="continuationSeparator" w:id="0">
    <w:p w14:paraId="2D5EB024" w14:textId="77777777" w:rsidR="007F2D50" w:rsidRDefault="007F2D50" w:rsidP="0075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altName w:val="Cambria"/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Eurostile">
    <w:panose1 w:val="020B0504020202050204"/>
    <w:charset w:val="4D"/>
    <w:family w:val="swiss"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rutiger 45 Light">
    <w:altName w:val="Frutiger 45 Light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045ED3" w14:textId="77777777" w:rsidR="007F2D50" w:rsidRDefault="007F2D50" w:rsidP="00750BE3">
      <w:pPr>
        <w:spacing w:after="0" w:line="240" w:lineRule="auto"/>
      </w:pPr>
      <w:r>
        <w:separator/>
      </w:r>
    </w:p>
  </w:footnote>
  <w:footnote w:type="continuationSeparator" w:id="0">
    <w:p w14:paraId="092FD640" w14:textId="77777777" w:rsidR="007F2D50" w:rsidRDefault="007F2D50" w:rsidP="0075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2097E" w14:textId="77777777" w:rsidR="00750BE3" w:rsidRDefault="007F2D50" w:rsidP="00750BE3">
    <w:pPr>
      <w:pStyle w:val="Header"/>
      <w:jc w:val="center"/>
    </w:pPr>
    <w:r>
      <w:rPr>
        <w:noProof/>
      </w:rPr>
      <w:pict w14:anchorId="641AD1E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41" o:spid="_x0000_s2050" type="#_x0000_t75" alt="" style="position:absolute;left:0;text-align:left;margin-left:-70.9pt;margin-top:-35.45pt;width:595.3pt;height:841.85pt;z-index:-1;visibility:visible;mso-wrap-edited:f;mso-width-percent:0;mso-height-percent:0;mso-width-percent:0;mso-height-percent:0;mso-width-relative:margin;mso-height-relative:margin">
          <v:imagedata r:id="rId1" o:title="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541F3" w14:textId="77777777" w:rsidR="00E35ACA" w:rsidRDefault="007F2D50" w:rsidP="00E35ACA">
    <w:pPr>
      <w:pStyle w:val="Header"/>
      <w:jc w:val="center"/>
    </w:pPr>
    <w:r>
      <w:rPr>
        <w:noProof/>
      </w:rPr>
      <w:pict w14:anchorId="43268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36" o:spid="_x0000_s2049" type="#_x0000_t75" alt="" style="position:absolute;left:0;text-align:left;margin-left:-10.5pt;margin-top:0;width:596.65pt;height:843.85pt;z-index:-2;visibility:visible;mso-wrap-edited:f;mso-width-percent:0;mso-height-percent:0;mso-position-horizontal-relative:page;mso-position-vertical-relative:page;mso-width-percent:0;mso-height-percent:0;mso-width-relative:margin;mso-height-relative:margin">
          <v:imagedata r:id="rId1" o:title=""/>
          <w10:wrap anchorx="page" anchory="page"/>
          <w10:anchorlock/>
        </v:shape>
      </w:pict>
    </w:r>
  </w:p>
  <w:p w14:paraId="59AFBDE6" w14:textId="77777777" w:rsidR="00634021" w:rsidRDefault="00634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763D9D"/>
    <w:multiLevelType w:val="hybridMultilevel"/>
    <w:tmpl w:val="DF380A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attachedTemplate r:id="rId1"/>
  <w:doNotTrackMoves/>
  <w:defaultTabStop w:val="708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sTQwMDQ1MjY1sDRX0lEKTi0uzszPAykwrAUAw76sjywAAAA="/>
  </w:docVars>
  <w:rsids>
    <w:rsidRoot w:val="007A5012"/>
    <w:rsid w:val="00050821"/>
    <w:rsid w:val="00094BB4"/>
    <w:rsid w:val="000D55CB"/>
    <w:rsid w:val="000D77E3"/>
    <w:rsid w:val="000F585A"/>
    <w:rsid w:val="00105848"/>
    <w:rsid w:val="00111E06"/>
    <w:rsid w:val="0011798C"/>
    <w:rsid w:val="00141972"/>
    <w:rsid w:val="001657ED"/>
    <w:rsid w:val="001A11A7"/>
    <w:rsid w:val="001C36FD"/>
    <w:rsid w:val="001E18F6"/>
    <w:rsid w:val="001F613E"/>
    <w:rsid w:val="002010DB"/>
    <w:rsid w:val="0020646B"/>
    <w:rsid w:val="00224F5B"/>
    <w:rsid w:val="002522A7"/>
    <w:rsid w:val="00283B8F"/>
    <w:rsid w:val="00291D1F"/>
    <w:rsid w:val="0029344C"/>
    <w:rsid w:val="002A6453"/>
    <w:rsid w:val="002D5A1D"/>
    <w:rsid w:val="002E4A21"/>
    <w:rsid w:val="003756A6"/>
    <w:rsid w:val="003975FB"/>
    <w:rsid w:val="003A62C2"/>
    <w:rsid w:val="003A753C"/>
    <w:rsid w:val="003B74A4"/>
    <w:rsid w:val="003C5B88"/>
    <w:rsid w:val="003F7952"/>
    <w:rsid w:val="004014FA"/>
    <w:rsid w:val="004543CB"/>
    <w:rsid w:val="004550F7"/>
    <w:rsid w:val="0049619D"/>
    <w:rsid w:val="004D44A6"/>
    <w:rsid w:val="004E1558"/>
    <w:rsid w:val="00510670"/>
    <w:rsid w:val="00530A8E"/>
    <w:rsid w:val="00542BE5"/>
    <w:rsid w:val="00567BCC"/>
    <w:rsid w:val="00581ACF"/>
    <w:rsid w:val="005B5BD9"/>
    <w:rsid w:val="005D0CA2"/>
    <w:rsid w:val="00634021"/>
    <w:rsid w:val="006575DB"/>
    <w:rsid w:val="00657E50"/>
    <w:rsid w:val="00662CD7"/>
    <w:rsid w:val="00674718"/>
    <w:rsid w:val="006E51CD"/>
    <w:rsid w:val="006F227B"/>
    <w:rsid w:val="006F3A10"/>
    <w:rsid w:val="006F4A66"/>
    <w:rsid w:val="007244B3"/>
    <w:rsid w:val="0072788F"/>
    <w:rsid w:val="00727F48"/>
    <w:rsid w:val="007340BC"/>
    <w:rsid w:val="00750BE3"/>
    <w:rsid w:val="00761151"/>
    <w:rsid w:val="00767CBD"/>
    <w:rsid w:val="007802C6"/>
    <w:rsid w:val="007867CE"/>
    <w:rsid w:val="00786C3D"/>
    <w:rsid w:val="007A35A9"/>
    <w:rsid w:val="007A5012"/>
    <w:rsid w:val="007A5BDD"/>
    <w:rsid w:val="007C34A5"/>
    <w:rsid w:val="007F2D50"/>
    <w:rsid w:val="008049BA"/>
    <w:rsid w:val="00817498"/>
    <w:rsid w:val="008361C7"/>
    <w:rsid w:val="00890C0F"/>
    <w:rsid w:val="0089557B"/>
    <w:rsid w:val="008B4194"/>
    <w:rsid w:val="008B62D8"/>
    <w:rsid w:val="008C0B8F"/>
    <w:rsid w:val="008C28A2"/>
    <w:rsid w:val="008D0FDE"/>
    <w:rsid w:val="008E02A2"/>
    <w:rsid w:val="00965074"/>
    <w:rsid w:val="00990AA4"/>
    <w:rsid w:val="009958D9"/>
    <w:rsid w:val="009B493D"/>
    <w:rsid w:val="00A14FD4"/>
    <w:rsid w:val="00A41826"/>
    <w:rsid w:val="00A4777D"/>
    <w:rsid w:val="00A70432"/>
    <w:rsid w:val="00AB3ADE"/>
    <w:rsid w:val="00AC30EA"/>
    <w:rsid w:val="00AE0B0B"/>
    <w:rsid w:val="00AE56C5"/>
    <w:rsid w:val="00B12596"/>
    <w:rsid w:val="00B21042"/>
    <w:rsid w:val="00B2350A"/>
    <w:rsid w:val="00B67026"/>
    <w:rsid w:val="00B97E46"/>
    <w:rsid w:val="00BB1A1F"/>
    <w:rsid w:val="00BE2BDD"/>
    <w:rsid w:val="00BE6E3F"/>
    <w:rsid w:val="00C02040"/>
    <w:rsid w:val="00C257FC"/>
    <w:rsid w:val="00C559F5"/>
    <w:rsid w:val="00C75AF9"/>
    <w:rsid w:val="00C83A35"/>
    <w:rsid w:val="00CA0539"/>
    <w:rsid w:val="00CB530C"/>
    <w:rsid w:val="00CD6833"/>
    <w:rsid w:val="00D04E5C"/>
    <w:rsid w:val="00D16A57"/>
    <w:rsid w:val="00D32506"/>
    <w:rsid w:val="00D33300"/>
    <w:rsid w:val="00D35A78"/>
    <w:rsid w:val="00D616FE"/>
    <w:rsid w:val="00D9603A"/>
    <w:rsid w:val="00DB60DB"/>
    <w:rsid w:val="00DB75F8"/>
    <w:rsid w:val="00E20884"/>
    <w:rsid w:val="00E25A1F"/>
    <w:rsid w:val="00E3297E"/>
    <w:rsid w:val="00E35ACA"/>
    <w:rsid w:val="00E46E7E"/>
    <w:rsid w:val="00E64E05"/>
    <w:rsid w:val="00EB06E1"/>
    <w:rsid w:val="00EB2C78"/>
    <w:rsid w:val="00EF2A9A"/>
    <w:rsid w:val="00F01184"/>
    <w:rsid w:val="00F10B71"/>
    <w:rsid w:val="00F37BAD"/>
    <w:rsid w:val="00F40382"/>
    <w:rsid w:val="00F4102B"/>
    <w:rsid w:val="00F539EF"/>
    <w:rsid w:val="00F550B9"/>
    <w:rsid w:val="00F63311"/>
    <w:rsid w:val="00FD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4:docId w14:val="0775715D"/>
  <w15:chartTrackingRefBased/>
  <w15:docId w15:val="{8F6555B1-51B1-7247-B94A-7BA325A0F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718"/>
    <w:pPr>
      <w:spacing w:after="160" w:line="259" w:lineRule="auto"/>
    </w:pPr>
    <w:rPr>
      <w:rFonts w:ascii="Arial" w:hAnsi="Arial"/>
      <w:sz w:val="22"/>
      <w:szCs w:val="22"/>
      <w:lang w:val="de-DE" w:eastAsia="en-US"/>
    </w:rPr>
  </w:style>
  <w:style w:type="paragraph" w:styleId="Heading2">
    <w:name w:val="heading 2"/>
    <w:basedOn w:val="Normal"/>
    <w:link w:val="Heading2Char"/>
    <w:uiPriority w:val="9"/>
    <w:qFormat/>
    <w:rsid w:val="005D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BE3"/>
  </w:style>
  <w:style w:type="paragraph" w:styleId="Footer">
    <w:name w:val="footer"/>
    <w:basedOn w:val="Normal"/>
    <w:link w:val="FooterChar"/>
    <w:uiPriority w:val="99"/>
    <w:unhideWhenUsed/>
    <w:rsid w:val="00750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BE3"/>
  </w:style>
  <w:style w:type="paragraph" w:customStyle="1" w:styleId="EinfAbs">
    <w:name w:val="[Einf. Abs.]"/>
    <w:basedOn w:val="Normal"/>
    <w:uiPriority w:val="99"/>
    <w:rsid w:val="00750BE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NoSpacing">
    <w:name w:val="No Spacing"/>
    <w:uiPriority w:val="1"/>
    <w:qFormat/>
    <w:rsid w:val="00674718"/>
    <w:rPr>
      <w:rFonts w:ascii="Arial" w:hAnsi="Arial"/>
      <w:b/>
      <w:sz w:val="22"/>
      <w:szCs w:val="22"/>
      <w:lang w:val="de-DE" w:eastAsia="en-US"/>
    </w:rPr>
  </w:style>
  <w:style w:type="paragraph" w:customStyle="1" w:styleId="Text1">
    <w:name w:val="Text1"/>
    <w:basedOn w:val="Normal"/>
    <w:uiPriority w:val="99"/>
    <w:rsid w:val="00D616FE"/>
    <w:pPr>
      <w:autoSpaceDE w:val="0"/>
      <w:autoSpaceDN w:val="0"/>
      <w:adjustRightInd w:val="0"/>
      <w:spacing w:before="170" w:after="0" w:line="330" w:lineRule="atLeast"/>
      <w:textAlignment w:val="center"/>
    </w:pPr>
    <w:rPr>
      <w:rFonts w:ascii="Eurostile" w:hAnsi="Eurostile" w:cs="Eurostile"/>
      <w:color w:val="000000"/>
    </w:rPr>
  </w:style>
  <w:style w:type="paragraph" w:styleId="NormalWeb">
    <w:name w:val="Normal (Web)"/>
    <w:basedOn w:val="Normal"/>
    <w:uiPriority w:val="99"/>
    <w:semiHidden/>
    <w:unhideWhenUsed/>
    <w:rsid w:val="00D616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539EF"/>
    <w:rPr>
      <w:rFonts w:ascii="Segoe UI" w:hAnsi="Segoe UI" w:cs="Segoe UI"/>
      <w:sz w:val="18"/>
      <w:szCs w:val="18"/>
      <w:lang w:eastAsia="en-US"/>
    </w:rPr>
  </w:style>
  <w:style w:type="paragraph" w:styleId="Title">
    <w:name w:val="Title"/>
    <w:basedOn w:val="Normal"/>
    <w:link w:val="TitleChar"/>
    <w:qFormat/>
    <w:rsid w:val="004550F7"/>
    <w:pPr>
      <w:spacing w:before="240" w:after="60" w:line="240" w:lineRule="auto"/>
      <w:jc w:val="center"/>
      <w:outlineLvl w:val="0"/>
    </w:pPr>
    <w:rPr>
      <w:rFonts w:eastAsia="Times New Roman" w:cs="Arial"/>
      <w:b/>
      <w:bCs/>
      <w:kern w:val="28"/>
      <w:sz w:val="32"/>
      <w:szCs w:val="32"/>
      <w:lang w:eastAsia="de-DE"/>
    </w:rPr>
  </w:style>
  <w:style w:type="character" w:customStyle="1" w:styleId="TitleChar">
    <w:name w:val="Title Char"/>
    <w:link w:val="Title"/>
    <w:rsid w:val="004550F7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lainText">
    <w:name w:val="Plain Text"/>
    <w:basedOn w:val="Normal"/>
    <w:link w:val="PlainTextChar"/>
    <w:uiPriority w:val="99"/>
    <w:unhideWhenUsed/>
    <w:rsid w:val="00F01184"/>
    <w:pPr>
      <w:spacing w:after="0" w:line="240" w:lineRule="auto"/>
    </w:pPr>
    <w:rPr>
      <w:rFonts w:cs="Arial"/>
    </w:rPr>
  </w:style>
  <w:style w:type="character" w:customStyle="1" w:styleId="PlainTextChar">
    <w:name w:val="Plain Text Char"/>
    <w:link w:val="PlainText"/>
    <w:uiPriority w:val="99"/>
    <w:rsid w:val="00F01184"/>
    <w:rPr>
      <w:rFonts w:ascii="Arial" w:hAnsi="Arial" w:cs="Arial"/>
      <w:sz w:val="22"/>
      <w:szCs w:val="22"/>
      <w:lang w:eastAsia="en-US"/>
    </w:rPr>
  </w:style>
  <w:style w:type="character" w:customStyle="1" w:styleId="A1">
    <w:name w:val="A1"/>
    <w:uiPriority w:val="99"/>
    <w:rsid w:val="00C02040"/>
    <w:rPr>
      <w:rFonts w:cs="Frutiger 45 Light"/>
      <w:color w:val="000000"/>
      <w:sz w:val="20"/>
      <w:szCs w:val="20"/>
    </w:rPr>
  </w:style>
  <w:style w:type="character" w:customStyle="1" w:styleId="Heading2Char">
    <w:name w:val="Heading 2 Char"/>
    <w:link w:val="Heading2"/>
    <w:uiPriority w:val="9"/>
    <w:rsid w:val="005D0CA2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RdR1\Logo\HS-SM_Vorlage_BP_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3C701-9303-41F2-A030-45DBCC0FF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V:\RdR1\Logo\HS-SM_Vorlage_BP_de.dotx</Template>
  <TotalTime>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HS-SM Briefpapier deutsch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HS-SM Briefpapier deutsch</dc:title>
  <dc:subject/>
  <dc:creator>m.hornung.a@hs-sm.de</dc:creator>
  <cp:keywords/>
  <dc:description/>
  <cp:lastModifiedBy>GUERRINI MATTEO</cp:lastModifiedBy>
  <cp:revision>6</cp:revision>
  <cp:lastPrinted>2020-03-05T10:16:00Z</cp:lastPrinted>
  <dcterms:created xsi:type="dcterms:W3CDTF">2021-09-24T08:11:00Z</dcterms:created>
  <dcterms:modified xsi:type="dcterms:W3CDTF">2021-09-29T12:59:00Z</dcterms:modified>
</cp:coreProperties>
</file>