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E34FC" w14:textId="77777777" w:rsidR="000170F9" w:rsidRDefault="000170F9" w:rsidP="003A753C">
      <w:pPr>
        <w:spacing w:after="0" w:line="330" w:lineRule="exact"/>
        <w:rPr>
          <w:b/>
          <w:noProof/>
        </w:rPr>
      </w:pPr>
    </w:p>
    <w:p w14:paraId="6EB69C6E" w14:textId="77777777" w:rsidR="000170F9" w:rsidRDefault="000170F9" w:rsidP="003A753C">
      <w:pPr>
        <w:spacing w:after="0" w:line="330" w:lineRule="exact"/>
        <w:rPr>
          <w:b/>
          <w:noProof/>
        </w:rPr>
      </w:pPr>
    </w:p>
    <w:p w14:paraId="6A16244F" w14:textId="77777777" w:rsidR="000170F9" w:rsidRDefault="000170F9" w:rsidP="000170F9">
      <w:pPr>
        <w:pStyle w:val="PlainText"/>
      </w:pPr>
    </w:p>
    <w:p w14:paraId="66B8395D" w14:textId="77777777" w:rsidR="000170F9" w:rsidRDefault="000170F9" w:rsidP="000170F9">
      <w:pPr>
        <w:pStyle w:val="PlainText"/>
      </w:pPr>
    </w:p>
    <w:p w14:paraId="20694F87" w14:textId="77777777" w:rsidR="000170F9" w:rsidRDefault="000170F9" w:rsidP="000170F9">
      <w:pPr>
        <w:pStyle w:val="PlainText"/>
      </w:pPr>
    </w:p>
    <w:p w14:paraId="5891FC5B" w14:textId="447D927B" w:rsidR="000170F9" w:rsidRDefault="000170F9" w:rsidP="000170F9">
      <w:pPr>
        <w:pStyle w:val="PlainText"/>
      </w:pPr>
      <w:r>
        <w:t>nameattribute</w:t>
      </w:r>
    </w:p>
    <w:p w14:paraId="738B2691" w14:textId="77777777" w:rsidR="000170F9" w:rsidRPr="00B83F36" w:rsidRDefault="000170F9" w:rsidP="000170F9">
      <w:pPr>
        <w:pStyle w:val="PlainText"/>
        <w:rPr>
          <w:lang w:val="en-GB"/>
        </w:rPr>
      </w:pPr>
      <w:r>
        <w:rPr>
          <w:color w:val="212121"/>
          <w:shd w:val="clear" w:color="auto" w:fill="FFFFFF"/>
        </w:rPr>
        <w:t>Student ID: idstudentattribute</w:t>
      </w:r>
    </w:p>
    <w:p w14:paraId="7653754C" w14:textId="77777777" w:rsidR="000170F9" w:rsidRDefault="000170F9" w:rsidP="003A753C">
      <w:pPr>
        <w:spacing w:after="0" w:line="330" w:lineRule="exact"/>
        <w:rPr>
          <w:b/>
          <w:noProof/>
        </w:rPr>
      </w:pPr>
    </w:p>
    <w:p w14:paraId="3ECE41D9" w14:textId="031CB587" w:rsidR="00111E06" w:rsidRDefault="00111E06" w:rsidP="003A753C">
      <w:pPr>
        <w:spacing w:after="0" w:line="330" w:lineRule="exact"/>
        <w:rPr>
          <w:b/>
          <w:noProof/>
        </w:rPr>
      </w:pPr>
    </w:p>
    <w:p w14:paraId="7F6CBA74" w14:textId="7968C5EC" w:rsidR="000170F9" w:rsidRDefault="000170F9" w:rsidP="003A753C">
      <w:pPr>
        <w:spacing w:after="0" w:line="330" w:lineRule="exact"/>
        <w:rPr>
          <w:b/>
          <w:noProof/>
        </w:rPr>
      </w:pPr>
    </w:p>
    <w:p w14:paraId="437DF070" w14:textId="517DD346" w:rsidR="000170F9" w:rsidRDefault="000170F9" w:rsidP="003A753C">
      <w:pPr>
        <w:spacing w:after="0" w:line="330" w:lineRule="exact"/>
        <w:rPr>
          <w:b/>
          <w:noProof/>
        </w:rPr>
      </w:pPr>
    </w:p>
    <w:p w14:paraId="631F156B" w14:textId="3A85A6C7" w:rsidR="000170F9" w:rsidRDefault="000170F9" w:rsidP="003A753C">
      <w:pPr>
        <w:spacing w:after="0" w:line="330" w:lineRule="exact"/>
        <w:rPr>
          <w:b/>
          <w:noProof/>
        </w:rPr>
      </w:pPr>
    </w:p>
    <w:p w14:paraId="345BF244" w14:textId="0E31C54F" w:rsidR="000170F9" w:rsidRDefault="000A081F" w:rsidP="003A753C">
      <w:pPr>
        <w:spacing w:after="0" w:line="330" w:lineRule="exact"/>
        <w:rPr>
          <w:lang w:val="en-GB"/>
        </w:rPr>
      </w:pPr>
      <w:r>
        <w:rPr>
          <w:lang w:val="en-GB"/>
        </w:rPr>
        <w:t>d</w:t>
      </w:r>
      <w:r>
        <w:rPr>
          <w:lang w:val="en-GB"/>
        </w:rPr>
        <w:t>ateattribute</w:t>
      </w:r>
    </w:p>
    <w:p w14:paraId="59825086" w14:textId="77777777" w:rsidR="000A081F" w:rsidRDefault="000A081F" w:rsidP="003A753C">
      <w:pPr>
        <w:spacing w:after="0" w:line="330" w:lineRule="exact"/>
        <w:rPr>
          <w:b/>
          <w:noProof/>
        </w:rPr>
      </w:pPr>
    </w:p>
    <w:p w14:paraId="09C1009F" w14:textId="77777777" w:rsidR="008E02A2" w:rsidRPr="005D0CA2" w:rsidRDefault="00923B37" w:rsidP="001F613E">
      <w:pPr>
        <w:spacing w:after="0" w:line="240" w:lineRule="auto"/>
        <w:rPr>
          <w:b/>
          <w:noProof/>
          <w:lang w:val="en-US"/>
        </w:rPr>
      </w:pPr>
      <w:r>
        <w:rPr>
          <w:noProof/>
        </w:rPr>
        <w:pict w14:anchorId="6B9922DF">
          <v:shapetype id="_x0000_t202" coordsize="21600,21600" o:spt="202" path="m,l,21600r21600,l21600,xe">
            <v:stroke joinstyle="miter"/>
            <v:path gradientshapeok="t" o:connecttype="rect"/>
          </v:shapetype>
          <v:shape id="Textfeld 229" o:spid="_x0000_s1027" type="#_x0000_t202" style="position:absolute;margin-left:416.25pt;margin-top:128.25pt;width:151.5pt;height:101.2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" filled="f" stroked="f" strokeweight=".5pt">
            <v:textbox inset="0,0,0,0">
              <w:txbxContent>
                <w:p w14:paraId="5EAAF00D" w14:textId="77777777" w:rsidR="00E35ACA" w:rsidRPr="00E46FD9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Kevin Rausch M.A.</w:t>
                  </w:r>
                </w:p>
                <w:p w14:paraId="5EC8015B" w14:textId="77777777" w:rsidR="00B21042" w:rsidRPr="00E46FD9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International Office</w:t>
                  </w:r>
                </w:p>
                <w:p w14:paraId="39E8E9B5" w14:textId="77777777" w:rsidR="00F37BAD" w:rsidRPr="00E46FD9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E46FD9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375AA2F1" w14:textId="77777777" w:rsidR="00E35ACA" w:rsidRPr="00E46FD9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2B29B764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Blechhammer 4-9</w:t>
                  </w:r>
                  <w:r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br/>
                    <w:t>D - 98574 Schmalkalden</w:t>
                  </w:r>
                </w:p>
                <w:p w14:paraId="7A6D47DF" w14:textId="77777777" w:rsidR="00E35ACA" w:rsidRPr="00E46FD9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4D6B4054" w14:textId="77777777" w:rsidR="00E35ACA" w:rsidRPr="00E46FD9" w:rsidRDefault="00923B37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0F5EF52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9pt;height:9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1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014</w:t>
                  </w:r>
                </w:p>
                <w:p w14:paraId="268FBC58" w14:textId="77777777" w:rsidR="00E35ACA" w:rsidRPr="00E46FD9" w:rsidRDefault="00923B37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 w:eastAsia="de-DE"/>
                    </w:rPr>
                    <w:pict w14:anchorId="1B01483D">
                      <v:shape id="_x0000_i1026" type="#_x0000_t75" alt="" style="width:9pt;height:9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  <w:t>+49 (0) 3683 688-</w:t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 xml:space="preserve"> 981014</w:t>
                  </w:r>
                </w:p>
                <w:p w14:paraId="73395009" w14:textId="77777777" w:rsidR="00E35ACA" w:rsidRPr="00E46FD9" w:rsidRDefault="00923B37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val="en-GB"/>
                    </w:rPr>
                    <w:pict w14:anchorId="107DC6FD">
                      <v:shape id="Icons-09.png" o:spid="_x0000_i1025" type="#_x0000_t75" alt="" style="width:9pt;height:9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ab/>
                  </w:r>
                  <w:r w:rsidR="004D44A6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k.rausch</w:t>
                  </w:r>
                  <w:r w:rsidR="00E35ACA" w:rsidRPr="00E46FD9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@hs-sm.de</w:t>
                  </w:r>
                </w:p>
                <w:p w14:paraId="78C061D3" w14:textId="77777777" w:rsidR="00E35ACA" w:rsidRPr="00E46FD9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0775E5E6" w14:textId="77777777" w:rsidR="00AC30EA" w:rsidRPr="00E46FD9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</w:pPr>
                </w:p>
                <w:p w14:paraId="510160FA" w14:textId="77777777" w:rsidR="00E35ACA" w:rsidRPr="00E46FD9" w:rsidRDefault="00AC0223" w:rsidP="00E35ACA">
                  <w:pPr>
                    <w:spacing w:after="0"/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rFonts w:cs="Arial"/>
                      <w:color w:val="0C0C0C"/>
                      <w:spacing w:val="6"/>
                      <w:sz w:val="14"/>
                      <w:szCs w:val="14"/>
                      <w:lang w:val="en-GB"/>
                    </w:rPr>
                    <w:t>dateattribute</w:t>
                  </w:r>
                </w:p>
              </w:txbxContent>
            </v:textbox>
            <w10:wrap type="square" anchorx="page" anchory="page"/>
            <w10:anchorlock/>
          </v:shape>
        </w:pict>
      </w:r>
      <w:r w:rsidR="00A72F29" w:rsidRPr="00A72F29">
        <w:rPr>
          <w:b/>
          <w:noProof/>
          <w:lang w:val="en-US"/>
        </w:rPr>
        <w:t xml:space="preserve">Proof of </w:t>
      </w:r>
      <w:r w:rsidR="00B83F36">
        <w:rPr>
          <w:b/>
          <w:noProof/>
          <w:lang w:val="en-US"/>
        </w:rPr>
        <w:t xml:space="preserve">participation in </w:t>
      </w:r>
      <w:r w:rsidR="00FB3612">
        <w:rPr>
          <w:b/>
          <w:noProof/>
          <w:lang w:val="en-US"/>
        </w:rPr>
        <w:t>english</w:t>
      </w:r>
      <w:r w:rsidR="00B83F36">
        <w:rPr>
          <w:b/>
          <w:noProof/>
          <w:lang w:val="en-US"/>
        </w:rPr>
        <w:t xml:space="preserve"> </w:t>
      </w:r>
      <w:r w:rsidR="00FB3612">
        <w:rPr>
          <w:b/>
          <w:noProof/>
          <w:lang w:val="en-US"/>
        </w:rPr>
        <w:t>courses during the exchange semester</w:t>
      </w:r>
    </w:p>
    <w:p w14:paraId="4C417E9F" w14:textId="77777777" w:rsidR="00990AA4" w:rsidRPr="005D0CA2" w:rsidRDefault="00990AA4" w:rsidP="00990AA4">
      <w:pPr>
        <w:wordWrap w:val="0"/>
        <w:rPr>
          <w:lang w:val="en-US"/>
        </w:rPr>
      </w:pPr>
    </w:p>
    <w:p w14:paraId="07A36FB5" w14:textId="77777777" w:rsidR="001657ED" w:rsidRDefault="000F585A" w:rsidP="000F585A">
      <w:pPr>
        <w:spacing w:after="240"/>
        <w:rPr>
          <w:lang w:val="en-US"/>
        </w:rPr>
      </w:pPr>
      <w:r>
        <w:rPr>
          <w:lang w:val="en-US"/>
        </w:rPr>
        <w:t>To whom it may concern</w:t>
      </w:r>
    </w:p>
    <w:p w14:paraId="24013358" w14:textId="77777777" w:rsidR="00D634F5" w:rsidRPr="00B83F36" w:rsidRDefault="00D634F5" w:rsidP="00D634F5">
      <w:pPr>
        <w:pStyle w:val="PlainText"/>
        <w:rPr>
          <w:lang w:val="en-GB"/>
        </w:rPr>
      </w:pPr>
      <w:r w:rsidRPr="00D634F5">
        <w:rPr>
          <w:lang w:val="en-US"/>
        </w:rPr>
        <w:t xml:space="preserve">This is to certify that </w:t>
      </w:r>
      <w:r w:rsidR="00AC0223">
        <w:rPr>
          <w:lang w:val="en-US"/>
        </w:rPr>
        <w:t>genderattribute</w:t>
      </w:r>
      <w:r w:rsidRPr="00D634F5">
        <w:rPr>
          <w:lang w:val="en-US"/>
        </w:rPr>
        <w:t xml:space="preserve"> </w:t>
      </w:r>
      <w:r w:rsidR="00AC0223">
        <w:rPr>
          <w:lang w:val="en-US"/>
        </w:rPr>
        <w:t>nameattribute</w:t>
      </w:r>
      <w:r>
        <w:rPr>
          <w:lang w:val="en-US"/>
        </w:rPr>
        <w:t xml:space="preserve"> was</w:t>
      </w:r>
      <w:r w:rsidRPr="00D634F5">
        <w:rPr>
          <w:lang w:val="en-US"/>
        </w:rPr>
        <w:t xml:space="preserve"> a</w:t>
      </w:r>
      <w:r>
        <w:rPr>
          <w:lang w:val="en-US"/>
        </w:rPr>
        <w:t>n</w:t>
      </w:r>
      <w:r w:rsidRPr="00D634F5">
        <w:rPr>
          <w:lang w:val="en-US"/>
        </w:rPr>
        <w:t xml:space="preserve"> </w:t>
      </w:r>
      <w:r>
        <w:rPr>
          <w:lang w:val="en-US"/>
        </w:rPr>
        <w:t>Exchange S</w:t>
      </w:r>
      <w:r w:rsidRPr="00D634F5">
        <w:rPr>
          <w:lang w:val="en-US"/>
        </w:rPr>
        <w:t xml:space="preserve">tudent of Schmalkalden University of Applied Sciences. </w:t>
      </w:r>
      <w:r>
        <w:rPr>
          <w:lang w:val="en-US"/>
        </w:rPr>
        <w:t>He</w:t>
      </w:r>
      <w:r w:rsidRPr="00D634F5">
        <w:rPr>
          <w:lang w:val="en-US"/>
        </w:rPr>
        <w:t xml:space="preserve"> </w:t>
      </w:r>
      <w:r>
        <w:rPr>
          <w:lang w:val="en-US"/>
        </w:rPr>
        <w:t>was</w:t>
      </w:r>
      <w:r w:rsidRPr="00D634F5">
        <w:rPr>
          <w:lang w:val="en-US"/>
        </w:rPr>
        <w:t xml:space="preserve"> studying </w:t>
      </w:r>
      <w:r>
        <w:rPr>
          <w:lang w:val="en-US"/>
        </w:rPr>
        <w:t xml:space="preserve">in an exchange Program in Schmalkalden in the </w:t>
      </w:r>
      <w:r w:rsidR="00AC0223">
        <w:rPr>
          <w:lang w:val="en-US"/>
        </w:rPr>
        <w:t>semesterattribute</w:t>
      </w:r>
      <w:r>
        <w:rPr>
          <w:lang w:val="en-US"/>
        </w:rPr>
        <w:t xml:space="preserve"> semester </w:t>
      </w:r>
      <w:r w:rsidR="00AC0223">
        <w:rPr>
          <w:lang w:val="en-US"/>
        </w:rPr>
        <w:t>yearsattribute</w:t>
      </w:r>
      <w:r>
        <w:rPr>
          <w:lang w:val="en-US"/>
        </w:rPr>
        <w:t xml:space="preserve">. During his exchange Program he took courses which were taught in English and performed good in these courses. </w:t>
      </w:r>
    </w:p>
    <w:p w14:paraId="5D1B8079" w14:textId="43B4CBA9" w:rsidR="000F585A" w:rsidRPr="000F585A" w:rsidRDefault="00B83F36" w:rsidP="00D634F5">
      <w:pPr>
        <w:pStyle w:val="PlainText"/>
        <w:rPr>
          <w:lang w:val="en-GB"/>
        </w:rPr>
      </w:pPr>
      <w:r w:rsidRPr="00B83F36">
        <w:rPr>
          <w:lang w:val="en-GB"/>
        </w:rPr>
        <w:br/>
      </w:r>
    </w:p>
    <w:p w14:paraId="031C8311" w14:textId="77777777" w:rsidR="000F585A" w:rsidRPr="000F585A" w:rsidRDefault="00923B37" w:rsidP="000F585A">
      <w:pPr>
        <w:pStyle w:val="PlainText"/>
        <w:rPr>
          <w:lang w:val="en-GB"/>
        </w:rPr>
      </w:pPr>
      <w:r>
        <w:rPr>
          <w:noProof/>
        </w:rPr>
        <w:pict w14:anchorId="5380A66D">
          <v:shape id="_x0000_s1026" type="#_x0000_t75" alt="" style="position:absolute;margin-left:.3pt;margin-top:5.7pt;width:173.1pt;height:51.75pt;z-index:2;mso-wrap-edited:f;mso-width-percent:0;mso-height-percent:0;mso-width-percent:0;mso-height-percent:0">
            <v:imagedata r:id="rId11" o:title="Unterschrift KR"/>
          </v:shape>
        </w:pict>
      </w:r>
    </w:p>
    <w:p w14:paraId="77DCE63C" w14:textId="77777777" w:rsidR="000F585A" w:rsidRPr="007A4098" w:rsidRDefault="000F585A" w:rsidP="000F585A">
      <w:pPr>
        <w:pStyle w:val="PlainText"/>
        <w:rPr>
          <w:lang w:val="en-GB"/>
        </w:rPr>
      </w:pPr>
      <w:r w:rsidRPr="007A4098">
        <w:rPr>
          <w:lang w:val="en-GB"/>
        </w:rPr>
        <w:t>Sincerely,</w:t>
      </w:r>
    </w:p>
    <w:p w14:paraId="70797B71" w14:textId="77777777" w:rsidR="00AC30EA" w:rsidRPr="00AC30EA" w:rsidRDefault="00AC30EA" w:rsidP="003A753C">
      <w:pPr>
        <w:rPr>
          <w:lang w:val="en-US"/>
        </w:rPr>
      </w:pPr>
    </w:p>
    <w:sectPr w:rsidR="00AC30EA" w:rsidRPr="00AC30EA" w:rsidSect="000170F9">
      <w:headerReference w:type="default" r:id="rId12"/>
      <w:headerReference w:type="first" r:id="rId13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7F474" w14:textId="77777777" w:rsidR="00923B37" w:rsidRDefault="00923B37" w:rsidP="00750BE3">
      <w:pPr>
        <w:spacing w:after="0" w:line="240" w:lineRule="auto"/>
      </w:pPr>
      <w:r>
        <w:separator/>
      </w:r>
    </w:p>
  </w:endnote>
  <w:endnote w:type="continuationSeparator" w:id="0">
    <w:p w14:paraId="68544243" w14:textId="77777777" w:rsidR="00923B37" w:rsidRDefault="00923B37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BF76F" w14:textId="77777777" w:rsidR="00923B37" w:rsidRDefault="00923B37" w:rsidP="00750BE3">
      <w:pPr>
        <w:spacing w:after="0" w:line="240" w:lineRule="auto"/>
      </w:pPr>
      <w:r>
        <w:separator/>
      </w:r>
    </w:p>
  </w:footnote>
  <w:footnote w:type="continuationSeparator" w:id="0">
    <w:p w14:paraId="45126581" w14:textId="77777777" w:rsidR="00923B37" w:rsidRDefault="00923B37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59E44" w14:textId="77777777" w:rsidR="00750BE3" w:rsidRDefault="00923B37" w:rsidP="00750BE3">
    <w:pPr>
      <w:pStyle w:val="Header"/>
      <w:jc w:val="center"/>
    </w:pPr>
    <w:r>
      <w:rPr>
        <w:noProof/>
      </w:rPr>
      <w:pict w14:anchorId="35F5A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A512E" w14:textId="77777777" w:rsidR="00E35ACA" w:rsidRDefault="00923B37" w:rsidP="00E35ACA">
    <w:pPr>
      <w:pStyle w:val="Header"/>
      <w:jc w:val="center"/>
    </w:pPr>
    <w:r>
      <w:rPr>
        <w:noProof/>
      </w:rPr>
      <w:pict w14:anchorId="167196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2D494A7F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ztTS1tDAytDQ2NDJV0lEKTi0uzszPAykwrgUAcDbhICwAAAA="/>
  </w:docVars>
  <w:rsids>
    <w:rsidRoot w:val="007A5012"/>
    <w:rsid w:val="000170F9"/>
    <w:rsid w:val="000428AA"/>
    <w:rsid w:val="00050821"/>
    <w:rsid w:val="00094BB4"/>
    <w:rsid w:val="000A081F"/>
    <w:rsid w:val="000D55CB"/>
    <w:rsid w:val="000D77E3"/>
    <w:rsid w:val="000F585A"/>
    <w:rsid w:val="00105848"/>
    <w:rsid w:val="00111E06"/>
    <w:rsid w:val="0013012A"/>
    <w:rsid w:val="00141972"/>
    <w:rsid w:val="001657ED"/>
    <w:rsid w:val="0019740A"/>
    <w:rsid w:val="001A11A7"/>
    <w:rsid w:val="001B08AE"/>
    <w:rsid w:val="001E18F6"/>
    <w:rsid w:val="001F613E"/>
    <w:rsid w:val="002010DB"/>
    <w:rsid w:val="0020646B"/>
    <w:rsid w:val="00224F5B"/>
    <w:rsid w:val="00235476"/>
    <w:rsid w:val="002522A7"/>
    <w:rsid w:val="00283B8F"/>
    <w:rsid w:val="00291D1F"/>
    <w:rsid w:val="0029344C"/>
    <w:rsid w:val="002D5A1D"/>
    <w:rsid w:val="002F33F4"/>
    <w:rsid w:val="00333853"/>
    <w:rsid w:val="00363E97"/>
    <w:rsid w:val="003756A6"/>
    <w:rsid w:val="003A753C"/>
    <w:rsid w:val="003B74A4"/>
    <w:rsid w:val="003F7952"/>
    <w:rsid w:val="004014FA"/>
    <w:rsid w:val="004550F7"/>
    <w:rsid w:val="0049619D"/>
    <w:rsid w:val="004B2410"/>
    <w:rsid w:val="004D44A6"/>
    <w:rsid w:val="004E1558"/>
    <w:rsid w:val="004F7C1F"/>
    <w:rsid w:val="00510670"/>
    <w:rsid w:val="00530A8E"/>
    <w:rsid w:val="00542BE5"/>
    <w:rsid w:val="00567BCC"/>
    <w:rsid w:val="00581ACF"/>
    <w:rsid w:val="00593A7A"/>
    <w:rsid w:val="005C7694"/>
    <w:rsid w:val="005D0CA2"/>
    <w:rsid w:val="00634021"/>
    <w:rsid w:val="006575DB"/>
    <w:rsid w:val="00657E50"/>
    <w:rsid w:val="00662CD7"/>
    <w:rsid w:val="00674718"/>
    <w:rsid w:val="006F227B"/>
    <w:rsid w:val="006F4A66"/>
    <w:rsid w:val="007244B3"/>
    <w:rsid w:val="00727F48"/>
    <w:rsid w:val="007340BC"/>
    <w:rsid w:val="00750BE3"/>
    <w:rsid w:val="00761151"/>
    <w:rsid w:val="00767CBD"/>
    <w:rsid w:val="007802C6"/>
    <w:rsid w:val="007867CE"/>
    <w:rsid w:val="00786C3D"/>
    <w:rsid w:val="007874E2"/>
    <w:rsid w:val="007A35A9"/>
    <w:rsid w:val="007A4098"/>
    <w:rsid w:val="007A5012"/>
    <w:rsid w:val="007A5BDD"/>
    <w:rsid w:val="007C34A5"/>
    <w:rsid w:val="00817498"/>
    <w:rsid w:val="008361C7"/>
    <w:rsid w:val="00845B12"/>
    <w:rsid w:val="00846FF6"/>
    <w:rsid w:val="008616D0"/>
    <w:rsid w:val="00876DE9"/>
    <w:rsid w:val="00890C0F"/>
    <w:rsid w:val="0089557B"/>
    <w:rsid w:val="008B4194"/>
    <w:rsid w:val="008B62D8"/>
    <w:rsid w:val="008C28A2"/>
    <w:rsid w:val="008D0FDE"/>
    <w:rsid w:val="008D6CED"/>
    <w:rsid w:val="008E02A2"/>
    <w:rsid w:val="008F01CD"/>
    <w:rsid w:val="00923B37"/>
    <w:rsid w:val="00965074"/>
    <w:rsid w:val="00990AA4"/>
    <w:rsid w:val="009958D9"/>
    <w:rsid w:val="009B493D"/>
    <w:rsid w:val="00A1670E"/>
    <w:rsid w:val="00A23C0F"/>
    <w:rsid w:val="00A41826"/>
    <w:rsid w:val="00A438D4"/>
    <w:rsid w:val="00A4777D"/>
    <w:rsid w:val="00A70432"/>
    <w:rsid w:val="00A72F29"/>
    <w:rsid w:val="00A81A75"/>
    <w:rsid w:val="00AA13E8"/>
    <w:rsid w:val="00AC0223"/>
    <w:rsid w:val="00AC2127"/>
    <w:rsid w:val="00AC30EA"/>
    <w:rsid w:val="00AD7CE9"/>
    <w:rsid w:val="00AE56C5"/>
    <w:rsid w:val="00B10857"/>
    <w:rsid w:val="00B12596"/>
    <w:rsid w:val="00B21042"/>
    <w:rsid w:val="00B2350A"/>
    <w:rsid w:val="00B67026"/>
    <w:rsid w:val="00B83F36"/>
    <w:rsid w:val="00B97E46"/>
    <w:rsid w:val="00BB1A1F"/>
    <w:rsid w:val="00BE2BDD"/>
    <w:rsid w:val="00BE6E3F"/>
    <w:rsid w:val="00C02040"/>
    <w:rsid w:val="00C257FC"/>
    <w:rsid w:val="00C264A6"/>
    <w:rsid w:val="00C332C6"/>
    <w:rsid w:val="00C559F5"/>
    <w:rsid w:val="00C57BFF"/>
    <w:rsid w:val="00C75AF9"/>
    <w:rsid w:val="00C83A35"/>
    <w:rsid w:val="00CA0539"/>
    <w:rsid w:val="00CB530C"/>
    <w:rsid w:val="00CD6833"/>
    <w:rsid w:val="00CE0691"/>
    <w:rsid w:val="00D16A57"/>
    <w:rsid w:val="00D32506"/>
    <w:rsid w:val="00D33300"/>
    <w:rsid w:val="00D35A78"/>
    <w:rsid w:val="00D616FE"/>
    <w:rsid w:val="00D62224"/>
    <w:rsid w:val="00D634F5"/>
    <w:rsid w:val="00D8287D"/>
    <w:rsid w:val="00D8348F"/>
    <w:rsid w:val="00D9603A"/>
    <w:rsid w:val="00DA7AD4"/>
    <w:rsid w:val="00DB75F8"/>
    <w:rsid w:val="00E0587F"/>
    <w:rsid w:val="00E20884"/>
    <w:rsid w:val="00E3297E"/>
    <w:rsid w:val="00E35ACA"/>
    <w:rsid w:val="00E426C2"/>
    <w:rsid w:val="00E46E7E"/>
    <w:rsid w:val="00E46FD9"/>
    <w:rsid w:val="00E64E05"/>
    <w:rsid w:val="00EB2C78"/>
    <w:rsid w:val="00EF49B4"/>
    <w:rsid w:val="00F01184"/>
    <w:rsid w:val="00F10B71"/>
    <w:rsid w:val="00F11F0A"/>
    <w:rsid w:val="00F27240"/>
    <w:rsid w:val="00F334BE"/>
    <w:rsid w:val="00F37BAD"/>
    <w:rsid w:val="00F40382"/>
    <w:rsid w:val="00F4102B"/>
    <w:rsid w:val="00F539EF"/>
    <w:rsid w:val="00F550B9"/>
    <w:rsid w:val="00F5747F"/>
    <w:rsid w:val="00F63311"/>
    <w:rsid w:val="00F807F5"/>
    <w:rsid w:val="00FA4A92"/>
    <w:rsid w:val="00FA74A7"/>
    <w:rsid w:val="00FB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588A9486"/>
  <w15:chartTrackingRefBased/>
  <w15:docId w15:val="{F6CF877B-3F3B-CA4C-BF2F-53D9DB9F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  <w:style w:type="paragraph" w:customStyle="1" w:styleId="Default">
    <w:name w:val="Default"/>
    <w:rsid w:val="00D634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C52B7-AE81-4BFF-93F2-05F4DA9B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6</cp:revision>
  <cp:lastPrinted>2021-03-22T08:10:00Z</cp:lastPrinted>
  <dcterms:created xsi:type="dcterms:W3CDTF">2021-09-17T09:13:00Z</dcterms:created>
  <dcterms:modified xsi:type="dcterms:W3CDTF">2021-09-21T09:52:00Z</dcterms:modified>
</cp:coreProperties>
</file>