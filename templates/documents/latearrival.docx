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09DF" w14:textId="5A4C09EE" w:rsidR="00111E06" w:rsidRDefault="00111E06" w:rsidP="003A753C">
      <w:pPr>
        <w:spacing w:after="0" w:line="330" w:lineRule="exact"/>
        <w:rPr>
          <w:b/>
          <w:noProof/>
        </w:rPr>
      </w:pPr>
    </w:p>
    <w:p w14:paraId="0958C5EB" w14:textId="77777777" w:rsidR="005E728A" w:rsidRDefault="005E728A" w:rsidP="003A753C">
      <w:pPr>
        <w:spacing w:after="0" w:line="330" w:lineRule="exact"/>
        <w:rPr>
          <w:b/>
          <w:noProof/>
          <w:lang w:val="en-US"/>
        </w:rPr>
      </w:pPr>
    </w:p>
    <w:p w14:paraId="23B6406D" w14:textId="41E8EF98" w:rsidR="005E728A" w:rsidRDefault="005E728A" w:rsidP="005E728A">
      <w:pPr>
        <w:pStyle w:val="PlainText"/>
      </w:pPr>
      <w:proofErr w:type="spellStart"/>
      <w:r>
        <w:t>nameattr</w:t>
      </w:r>
      <w:proofErr w:type="spellEnd"/>
    </w:p>
    <w:p w14:paraId="21D24D59" w14:textId="639DD135" w:rsidR="005E728A" w:rsidRDefault="005E728A" w:rsidP="005E728A">
      <w:pPr>
        <w:pStyle w:val="PlainText"/>
      </w:pPr>
      <w:r>
        <w:t>address1attribute</w:t>
      </w:r>
      <w:r w:rsidR="001460D8">
        <w:t xml:space="preserve">, </w:t>
      </w:r>
      <w:proofErr w:type="spellStart"/>
      <w:r w:rsidR="001460D8">
        <w:t>numberaddress</w:t>
      </w:r>
      <w:proofErr w:type="spellEnd"/>
    </w:p>
    <w:p w14:paraId="1BEE0835" w14:textId="28A6B19D" w:rsidR="005E728A" w:rsidRDefault="005E728A" w:rsidP="005E728A">
      <w:pPr>
        <w:pStyle w:val="PlainText"/>
      </w:pPr>
      <w:r>
        <w:t>address2attribute</w:t>
      </w:r>
    </w:p>
    <w:p w14:paraId="15BD8790" w14:textId="77777777" w:rsidR="005E728A" w:rsidRDefault="005E728A" w:rsidP="005E728A">
      <w:pPr>
        <w:pStyle w:val="PlainText"/>
      </w:pPr>
      <w:proofErr w:type="spellStart"/>
      <w:r>
        <w:t>zipcode</w:t>
      </w:r>
      <w:proofErr w:type="spellEnd"/>
      <w:r>
        <w:t xml:space="preserve"> </w:t>
      </w:r>
      <w:proofErr w:type="spellStart"/>
      <w:r>
        <w:t>cityattribute</w:t>
      </w:r>
      <w:proofErr w:type="spellEnd"/>
    </w:p>
    <w:p w14:paraId="23065C88" w14:textId="77777777" w:rsidR="005E728A" w:rsidRPr="00B43D3D" w:rsidRDefault="005E728A" w:rsidP="005E728A">
      <w:pPr>
        <w:pStyle w:val="PlainText"/>
      </w:pPr>
      <w:proofErr w:type="spellStart"/>
      <w:r>
        <w:t>countryattribute</w:t>
      </w:r>
      <w:proofErr w:type="spellEnd"/>
    </w:p>
    <w:p w14:paraId="73E80054" w14:textId="77777777" w:rsidR="005E728A" w:rsidRDefault="005E728A" w:rsidP="003A753C">
      <w:pPr>
        <w:spacing w:after="0" w:line="330" w:lineRule="exact"/>
        <w:rPr>
          <w:b/>
          <w:noProof/>
          <w:lang w:val="en-US"/>
        </w:rPr>
      </w:pPr>
    </w:p>
    <w:p w14:paraId="0719B707" w14:textId="77777777" w:rsidR="005E728A" w:rsidRDefault="005E728A" w:rsidP="003A753C">
      <w:pPr>
        <w:spacing w:after="0" w:line="330" w:lineRule="exact"/>
        <w:rPr>
          <w:b/>
          <w:noProof/>
          <w:lang w:val="en-US"/>
        </w:rPr>
      </w:pPr>
    </w:p>
    <w:p w14:paraId="3814D705" w14:textId="77777777" w:rsidR="005E728A" w:rsidRDefault="005E728A" w:rsidP="003A753C">
      <w:pPr>
        <w:spacing w:after="0" w:line="330" w:lineRule="exact"/>
        <w:rPr>
          <w:b/>
          <w:noProof/>
          <w:lang w:val="en-US"/>
        </w:rPr>
      </w:pPr>
    </w:p>
    <w:p w14:paraId="49545226" w14:textId="77777777" w:rsidR="005E728A" w:rsidRDefault="005E728A" w:rsidP="003A753C">
      <w:pPr>
        <w:spacing w:after="0" w:line="330" w:lineRule="exact"/>
        <w:rPr>
          <w:b/>
          <w:noProof/>
          <w:lang w:val="en-US"/>
        </w:rPr>
      </w:pPr>
    </w:p>
    <w:p w14:paraId="34A11CD6" w14:textId="3E755F49" w:rsidR="005E728A" w:rsidRPr="005E728A" w:rsidRDefault="005E728A" w:rsidP="003A753C">
      <w:pPr>
        <w:spacing w:after="0" w:line="330" w:lineRule="exact"/>
        <w:rPr>
          <w:bCs/>
          <w:noProof/>
          <w:lang w:val="en-US"/>
        </w:rPr>
      </w:pPr>
      <w:r w:rsidRPr="005E728A">
        <w:rPr>
          <w:bCs/>
          <w:noProof/>
          <w:lang w:val="en-US"/>
        </w:rPr>
        <w:t>dateattribute</w:t>
      </w:r>
    </w:p>
    <w:p w14:paraId="4CD5088F" w14:textId="77777777" w:rsidR="005E728A" w:rsidRDefault="005E728A" w:rsidP="003A753C">
      <w:pPr>
        <w:spacing w:after="0" w:line="330" w:lineRule="exact"/>
        <w:rPr>
          <w:b/>
          <w:noProof/>
          <w:lang w:val="en-US"/>
        </w:rPr>
      </w:pPr>
    </w:p>
    <w:p w14:paraId="7C2E8CFF" w14:textId="2DFFD72E" w:rsidR="008E02A2" w:rsidRPr="00B43D3D" w:rsidRDefault="00745970" w:rsidP="003A753C">
      <w:pPr>
        <w:spacing w:after="0" w:line="330" w:lineRule="exact"/>
        <w:rPr>
          <w:b/>
          <w:noProof/>
          <w:lang w:val="en-GB"/>
        </w:rPr>
      </w:pPr>
      <w:r>
        <w:rPr>
          <w:noProof/>
        </w:rPr>
        <w:pict w14:anchorId="5FB7F34D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6" type="#_x0000_t202" style="position:absolute;margin-left:416.25pt;margin-top:128.25pt;width:151.5pt;height:101.2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" filled="f" stroked="f" strokeweight=".5pt">
            <v:textbox inset="0,0,0,0">
              <w:txbxContent>
                <w:p w14:paraId="52129798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2E4E7AEF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13CEFF10" w14:textId="77777777" w:rsidR="00F37BAD" w:rsidRPr="004D44A6" w:rsidRDefault="0049619D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Vice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 xml:space="preserve"> Head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of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 xml:space="preserve"> International Office</w:t>
                  </w:r>
                </w:p>
                <w:p w14:paraId="071BD34C" w14:textId="77777777" w:rsidR="00E35ACA" w:rsidRPr="004D44A6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</w:rPr>
                  </w:pPr>
                </w:p>
                <w:p w14:paraId="5185ACDA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1045016A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4253E74C" w14:textId="77777777" w:rsidR="00E35ACA" w:rsidRDefault="0074597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2098B8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 xml:space="preserve">+49 (0) </w:t>
                  </w:r>
                  <w:proofErr w:type="gramStart"/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3683  688</w:t>
                  </w:r>
                  <w:proofErr w:type="gramEnd"/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27DD1365" w14:textId="77777777" w:rsidR="00E35ACA" w:rsidRDefault="0074597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6417AAB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 xml:space="preserve">+49 (0) </w:t>
                  </w:r>
                  <w:proofErr w:type="gramStart"/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3683  688</w:t>
                  </w:r>
                  <w:proofErr w:type="gramEnd"/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673DD9CA" w14:textId="77777777" w:rsidR="00E35ACA" w:rsidRPr="001657ED" w:rsidRDefault="0074597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32970552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4AD8FAE4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011DD4DF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707C32E5" w14:textId="4618903E" w:rsidR="00E35ACA" w:rsidRPr="00AE56C5" w:rsidRDefault="00E35ACA" w:rsidP="00E35ACA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A76D66" w:rsidRPr="00A76D66">
        <w:rPr>
          <w:b/>
          <w:noProof/>
          <w:lang w:val="en-US"/>
        </w:rPr>
        <w:t xml:space="preserve">Enrolment status of </w:t>
      </w:r>
      <w:r w:rsidR="00B43D3D">
        <w:rPr>
          <w:b/>
          <w:noProof/>
          <w:lang w:val="en-US"/>
        </w:rPr>
        <w:t>genderattr</w:t>
      </w:r>
      <w:r w:rsidR="00A76D66" w:rsidRPr="00A76D66">
        <w:rPr>
          <w:b/>
          <w:noProof/>
          <w:lang w:val="en-US"/>
        </w:rPr>
        <w:t xml:space="preserve"> </w:t>
      </w:r>
      <w:proofErr w:type="spellStart"/>
      <w:r w:rsidR="00B43D3D">
        <w:rPr>
          <w:b/>
          <w:lang w:val="en-US"/>
        </w:rPr>
        <w:t>nameattr</w:t>
      </w:r>
      <w:proofErr w:type="spellEnd"/>
    </w:p>
    <w:p w14:paraId="20E3FC70" w14:textId="77777777" w:rsidR="001657ED" w:rsidRPr="00A76D66" w:rsidRDefault="001657ED" w:rsidP="003A753C">
      <w:pPr>
        <w:rPr>
          <w:lang w:val="en-US"/>
        </w:rPr>
      </w:pPr>
    </w:p>
    <w:p w14:paraId="65581A72" w14:textId="77777777" w:rsidR="00A76D66" w:rsidRDefault="00AC30EA" w:rsidP="00713F7B">
      <w:pPr>
        <w:spacing w:after="0" w:line="240" w:lineRule="auto"/>
        <w:rPr>
          <w:lang w:val="en-US"/>
        </w:rPr>
      </w:pPr>
      <w:r w:rsidRPr="00A76D66">
        <w:rPr>
          <w:lang w:val="en-US"/>
        </w:rPr>
        <w:t xml:space="preserve">Dear </w:t>
      </w:r>
      <w:proofErr w:type="spellStart"/>
      <w:r w:rsidR="00B43D3D">
        <w:rPr>
          <w:lang w:val="en-US"/>
        </w:rPr>
        <w:t>nameattr</w:t>
      </w:r>
      <w:proofErr w:type="spellEnd"/>
      <w:r w:rsidR="00A76D66" w:rsidRPr="00A76D66">
        <w:rPr>
          <w:lang w:val="en-US"/>
        </w:rPr>
        <w:t>,</w:t>
      </w:r>
    </w:p>
    <w:p w14:paraId="7FFB655F" w14:textId="77777777" w:rsidR="00713F7B" w:rsidRPr="00A76D66" w:rsidRDefault="00713F7B" w:rsidP="00713F7B">
      <w:pPr>
        <w:spacing w:after="0" w:line="240" w:lineRule="auto"/>
        <w:rPr>
          <w:lang w:val="en-US"/>
        </w:rPr>
      </w:pPr>
    </w:p>
    <w:p w14:paraId="6A6CE52C" w14:textId="77777777" w:rsidR="00A76D66" w:rsidRDefault="00A76D66" w:rsidP="00A76D66">
      <w:pPr>
        <w:jc w:val="both"/>
        <w:rPr>
          <w:lang w:val="en-US"/>
        </w:rPr>
      </w:pPr>
      <w:r w:rsidRPr="00A76D66">
        <w:rPr>
          <w:lang w:val="en-US"/>
        </w:rPr>
        <w:t xml:space="preserve">This is to confirm </w:t>
      </w:r>
      <w:r>
        <w:rPr>
          <w:lang w:val="en-US"/>
        </w:rPr>
        <w:t>that you are currently enrolled at Schmalkalden University of Applied Sciences</w:t>
      </w:r>
      <w:r w:rsidR="007776EB">
        <w:rPr>
          <w:lang w:val="en-US"/>
        </w:rPr>
        <w:t xml:space="preserve"> with the student ID </w:t>
      </w:r>
      <w:proofErr w:type="spellStart"/>
      <w:r w:rsidR="00B43D3D">
        <w:rPr>
          <w:lang w:val="en-US"/>
        </w:rPr>
        <w:t>studentid</w:t>
      </w:r>
      <w:proofErr w:type="spellEnd"/>
      <w:r w:rsidR="009072AD">
        <w:rPr>
          <w:lang w:val="en-US"/>
        </w:rPr>
        <w:t xml:space="preserve"> </w:t>
      </w:r>
      <w:r w:rsidR="007776EB">
        <w:rPr>
          <w:lang w:val="en-US"/>
        </w:rPr>
        <w:t>in the subject of</w:t>
      </w:r>
      <w:r w:rsidR="00B43D3D">
        <w:rPr>
          <w:lang w:val="en-US"/>
        </w:rPr>
        <w:t xml:space="preserve"> </w:t>
      </w:r>
      <w:proofErr w:type="spellStart"/>
      <w:r w:rsidR="00B43D3D">
        <w:rPr>
          <w:lang w:val="en-US"/>
        </w:rPr>
        <w:t>degreefield</w:t>
      </w:r>
      <w:proofErr w:type="spellEnd"/>
      <w:r>
        <w:rPr>
          <w:lang w:val="en-US"/>
        </w:rPr>
        <w:t xml:space="preserve">. You are free to resume your studies physically in place anytime during the duration of your studies. </w:t>
      </w:r>
    </w:p>
    <w:p w14:paraId="6EA0A5F8" w14:textId="77777777" w:rsidR="00A76D66" w:rsidRDefault="00A76D66" w:rsidP="00A76D66">
      <w:pPr>
        <w:spacing w:after="360"/>
        <w:jc w:val="both"/>
        <w:rPr>
          <w:lang w:val="en-US"/>
        </w:rPr>
      </w:pPr>
      <w:r>
        <w:rPr>
          <w:lang w:val="en-US"/>
        </w:rPr>
        <w:t xml:space="preserve">We hope you will soon be able to come to Schmalkalden. </w:t>
      </w:r>
    </w:p>
    <w:p w14:paraId="240C04E5" w14:textId="77777777" w:rsidR="00A76D66" w:rsidRPr="00A76D66" w:rsidRDefault="00A76D66" w:rsidP="00A76D66">
      <w:pPr>
        <w:jc w:val="both"/>
        <w:rPr>
          <w:lang w:val="en-US"/>
        </w:rPr>
      </w:pPr>
      <w:r>
        <w:rPr>
          <w:lang w:val="en-US"/>
        </w:rPr>
        <w:t>Yours sincerely</w:t>
      </w:r>
    </w:p>
    <w:p w14:paraId="7C248AF2" w14:textId="77777777" w:rsidR="00AC30EA" w:rsidRPr="00AC30EA" w:rsidRDefault="00AC30EA" w:rsidP="00A76D66">
      <w:pPr>
        <w:jc w:val="both"/>
        <w:rPr>
          <w:lang w:val="en-US"/>
        </w:rPr>
      </w:pPr>
    </w:p>
    <w:sectPr w:rsidR="00AC30EA" w:rsidRPr="00AC30EA" w:rsidSect="00D9603A">
      <w:headerReference w:type="default" r:id="rId11"/>
      <w:headerReference w:type="first" r:id="rId12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F7C3A" w14:textId="77777777" w:rsidR="00745970" w:rsidRDefault="00745970" w:rsidP="00750BE3">
      <w:pPr>
        <w:spacing w:after="0" w:line="240" w:lineRule="auto"/>
      </w:pPr>
      <w:r>
        <w:separator/>
      </w:r>
    </w:p>
  </w:endnote>
  <w:endnote w:type="continuationSeparator" w:id="0">
    <w:p w14:paraId="03CDE227" w14:textId="77777777" w:rsidR="00745970" w:rsidRDefault="00745970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FD3F1" w14:textId="77777777" w:rsidR="00745970" w:rsidRDefault="00745970" w:rsidP="00750BE3">
      <w:pPr>
        <w:spacing w:after="0" w:line="240" w:lineRule="auto"/>
      </w:pPr>
      <w:r>
        <w:separator/>
      </w:r>
    </w:p>
  </w:footnote>
  <w:footnote w:type="continuationSeparator" w:id="0">
    <w:p w14:paraId="33368DE0" w14:textId="77777777" w:rsidR="00745970" w:rsidRDefault="00745970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F29B5" w14:textId="77777777" w:rsidR="00750BE3" w:rsidRDefault="00745970" w:rsidP="00750BE3">
    <w:pPr>
      <w:pStyle w:val="Header"/>
      <w:jc w:val="center"/>
    </w:pPr>
    <w:r>
      <w:rPr>
        <w:noProof/>
      </w:rPr>
      <w:pict w14:anchorId="0EE34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A1AA0" w14:textId="77777777" w:rsidR="00E35ACA" w:rsidRDefault="00745970" w:rsidP="00E35ACA">
    <w:pPr>
      <w:pStyle w:val="Header"/>
      <w:jc w:val="center"/>
    </w:pPr>
    <w:r>
      <w:rPr>
        <w:noProof/>
      </w:rPr>
      <w:pict w14:anchorId="73D3A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0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697C309B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94BB4"/>
    <w:rsid w:val="000D55CB"/>
    <w:rsid w:val="000D77E3"/>
    <w:rsid w:val="000F4735"/>
    <w:rsid w:val="00105848"/>
    <w:rsid w:val="00111E06"/>
    <w:rsid w:val="00141972"/>
    <w:rsid w:val="001460D8"/>
    <w:rsid w:val="001657ED"/>
    <w:rsid w:val="0018064B"/>
    <w:rsid w:val="001A11A7"/>
    <w:rsid w:val="001E18F6"/>
    <w:rsid w:val="002010DB"/>
    <w:rsid w:val="0020646B"/>
    <w:rsid w:val="00224F5B"/>
    <w:rsid w:val="002522A7"/>
    <w:rsid w:val="00276BDA"/>
    <w:rsid w:val="00283B8F"/>
    <w:rsid w:val="00291D1F"/>
    <w:rsid w:val="002D0620"/>
    <w:rsid w:val="002D5A1D"/>
    <w:rsid w:val="002F3483"/>
    <w:rsid w:val="003756A6"/>
    <w:rsid w:val="003A753C"/>
    <w:rsid w:val="003F7952"/>
    <w:rsid w:val="004014FA"/>
    <w:rsid w:val="004550F7"/>
    <w:rsid w:val="0049619D"/>
    <w:rsid w:val="004D44A6"/>
    <w:rsid w:val="00510670"/>
    <w:rsid w:val="00530A8E"/>
    <w:rsid w:val="00581ACF"/>
    <w:rsid w:val="005E728A"/>
    <w:rsid w:val="00634021"/>
    <w:rsid w:val="006575DB"/>
    <w:rsid w:val="00662CD7"/>
    <w:rsid w:val="00674718"/>
    <w:rsid w:val="006F227B"/>
    <w:rsid w:val="006F4A66"/>
    <w:rsid w:val="00713F7B"/>
    <w:rsid w:val="007244B3"/>
    <w:rsid w:val="00727F48"/>
    <w:rsid w:val="007340BC"/>
    <w:rsid w:val="00745970"/>
    <w:rsid w:val="00750BE3"/>
    <w:rsid w:val="00761151"/>
    <w:rsid w:val="0076641E"/>
    <w:rsid w:val="00767CBD"/>
    <w:rsid w:val="007776EB"/>
    <w:rsid w:val="00786C3D"/>
    <w:rsid w:val="007A5012"/>
    <w:rsid w:val="00817498"/>
    <w:rsid w:val="008361C7"/>
    <w:rsid w:val="0089557B"/>
    <w:rsid w:val="008B4194"/>
    <w:rsid w:val="008D0FDE"/>
    <w:rsid w:val="008E02A2"/>
    <w:rsid w:val="009072AD"/>
    <w:rsid w:val="00965074"/>
    <w:rsid w:val="00990AA4"/>
    <w:rsid w:val="009958D9"/>
    <w:rsid w:val="009B493D"/>
    <w:rsid w:val="00A4777D"/>
    <w:rsid w:val="00A70432"/>
    <w:rsid w:val="00A76D66"/>
    <w:rsid w:val="00AC30EA"/>
    <w:rsid w:val="00AE56C5"/>
    <w:rsid w:val="00B12596"/>
    <w:rsid w:val="00B21042"/>
    <w:rsid w:val="00B43D3D"/>
    <w:rsid w:val="00B67026"/>
    <w:rsid w:val="00B97E46"/>
    <w:rsid w:val="00BB1A1F"/>
    <w:rsid w:val="00BE2BDD"/>
    <w:rsid w:val="00BE6E3F"/>
    <w:rsid w:val="00C02040"/>
    <w:rsid w:val="00C257FC"/>
    <w:rsid w:val="00C83A35"/>
    <w:rsid w:val="00CA0539"/>
    <w:rsid w:val="00CB530C"/>
    <w:rsid w:val="00CD6833"/>
    <w:rsid w:val="00D16A57"/>
    <w:rsid w:val="00D32506"/>
    <w:rsid w:val="00D33300"/>
    <w:rsid w:val="00D35A78"/>
    <w:rsid w:val="00D616FE"/>
    <w:rsid w:val="00D9603A"/>
    <w:rsid w:val="00DB75F8"/>
    <w:rsid w:val="00E20884"/>
    <w:rsid w:val="00E267D2"/>
    <w:rsid w:val="00E3297E"/>
    <w:rsid w:val="00E35ACA"/>
    <w:rsid w:val="00E46E7E"/>
    <w:rsid w:val="00E64E05"/>
    <w:rsid w:val="00EB2C78"/>
    <w:rsid w:val="00F01184"/>
    <w:rsid w:val="00F10B71"/>
    <w:rsid w:val="00F37BAD"/>
    <w:rsid w:val="00F4102B"/>
    <w:rsid w:val="00F539EF"/>
    <w:rsid w:val="00F550B9"/>
    <w:rsid w:val="00F63311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2AE5E1D"/>
  <w15:chartTrackingRefBased/>
  <w15:docId w15:val="{4786DE4A-EA65-814C-AF32-E6AD240B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5637-FF0A-45A9-BB3C-0E9B6ABE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6</cp:revision>
  <cp:lastPrinted>2020-01-30T09:58:00Z</cp:lastPrinted>
  <dcterms:created xsi:type="dcterms:W3CDTF">2021-09-17T09:13:00Z</dcterms:created>
  <dcterms:modified xsi:type="dcterms:W3CDTF">2021-09-22T09:10:00Z</dcterms:modified>
</cp:coreProperties>
</file>