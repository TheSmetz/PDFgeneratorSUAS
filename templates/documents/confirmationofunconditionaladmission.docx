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4DA6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382FC166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05E85975" w14:textId="77777777" w:rsidR="007D77D6" w:rsidRDefault="007D77D6" w:rsidP="007D77D6">
      <w:pPr>
        <w:pStyle w:val="PlainText"/>
      </w:pPr>
      <w:proofErr w:type="spellStart"/>
      <w:r>
        <w:t>nameattr</w:t>
      </w:r>
      <w:proofErr w:type="spellEnd"/>
    </w:p>
    <w:p w14:paraId="39507D66" w14:textId="77777777" w:rsidR="007D77D6" w:rsidRDefault="007D77D6" w:rsidP="007D77D6">
      <w:pPr>
        <w:pStyle w:val="PlainText"/>
      </w:pPr>
      <w:r>
        <w:t xml:space="preserve">address1attribute </w:t>
      </w:r>
      <w:proofErr w:type="spellStart"/>
      <w:r>
        <w:t>numberaddress</w:t>
      </w:r>
      <w:proofErr w:type="spellEnd"/>
      <w:r>
        <w:t xml:space="preserve"> </w:t>
      </w:r>
    </w:p>
    <w:p w14:paraId="05270977" w14:textId="77134524" w:rsidR="007D77D6" w:rsidRDefault="007D77D6" w:rsidP="007D77D6">
      <w:pPr>
        <w:pStyle w:val="PlainText"/>
      </w:pPr>
      <w:r>
        <w:t>address2attribute</w:t>
      </w:r>
    </w:p>
    <w:p w14:paraId="45A2C5EA" w14:textId="77777777" w:rsidR="007D77D6" w:rsidRDefault="007D77D6" w:rsidP="007D77D6">
      <w:pPr>
        <w:pStyle w:val="PlainText"/>
      </w:pPr>
      <w:proofErr w:type="spellStart"/>
      <w:r>
        <w:t>zipcode</w:t>
      </w:r>
      <w:proofErr w:type="spellEnd"/>
      <w:r>
        <w:t xml:space="preserve"> </w:t>
      </w:r>
      <w:proofErr w:type="spellStart"/>
      <w:r>
        <w:t>cityattribute</w:t>
      </w:r>
      <w:proofErr w:type="spellEnd"/>
    </w:p>
    <w:p w14:paraId="108F77E1" w14:textId="77777777" w:rsidR="007D77D6" w:rsidRPr="00890C0F" w:rsidRDefault="007D77D6" w:rsidP="007D77D6">
      <w:pPr>
        <w:pStyle w:val="PlainText"/>
      </w:pPr>
      <w:proofErr w:type="spellStart"/>
      <w:r>
        <w:t>countryattribute</w:t>
      </w:r>
      <w:proofErr w:type="spellEnd"/>
    </w:p>
    <w:p w14:paraId="7DE53794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988774B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F16AA87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0813FDD0" w14:textId="0BD889F2" w:rsidR="007D77D6" w:rsidRPr="007D77D6" w:rsidRDefault="007D77D6" w:rsidP="00126641">
      <w:pPr>
        <w:spacing w:after="0" w:line="330" w:lineRule="exact"/>
        <w:rPr>
          <w:bCs/>
          <w:noProof/>
        </w:rPr>
      </w:pPr>
      <w:r w:rsidRPr="007D77D6">
        <w:rPr>
          <w:bCs/>
          <w:noProof/>
        </w:rPr>
        <w:t>dateattribute</w:t>
      </w:r>
    </w:p>
    <w:p w14:paraId="5B5924DF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1D67233" w14:textId="01FCD3E2" w:rsidR="008E02A2" w:rsidRPr="005D0CA2" w:rsidRDefault="005A09DB" w:rsidP="00126641">
      <w:pPr>
        <w:spacing w:after="0" w:line="330" w:lineRule="exact"/>
        <w:rPr>
          <w:b/>
          <w:noProof/>
          <w:lang w:val="en-US"/>
        </w:rPr>
      </w:pPr>
      <w:r>
        <w:rPr>
          <w:noProof/>
        </w:rPr>
        <w:pict w14:anchorId="1EB6010F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7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" filled="f" stroked="f" strokeweight=".5pt">
            <v:textbox inset="0,0,0,0">
              <w:txbxContent>
                <w:p w14:paraId="2C5A5C76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2199DAA2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2665426F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15B25E0A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76CE6492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66F5250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59B7934" w14:textId="77777777" w:rsidR="00E35ACA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688B62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1885A80B" w14:textId="77777777" w:rsidR="00E35ACA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9344BFE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5A8C73E7" w14:textId="77777777" w:rsidR="00E35ACA" w:rsidRPr="001657ED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1352EAE3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594750D0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1FF42AFC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7A4098">
        <w:rPr>
          <w:b/>
          <w:noProof/>
          <w:lang w:val="en-US"/>
        </w:rPr>
        <w:t xml:space="preserve">Confirmation of </w:t>
      </w:r>
      <w:r w:rsidR="00913E36">
        <w:rPr>
          <w:b/>
          <w:noProof/>
          <w:lang w:val="en-US"/>
        </w:rPr>
        <w:t>unconditional</w:t>
      </w:r>
      <w:r w:rsidR="007A4098">
        <w:rPr>
          <w:b/>
          <w:noProof/>
          <w:lang w:val="en-US"/>
        </w:rPr>
        <w:t xml:space="preserve"> admission to Schmalkalden University of Applied Sciences</w:t>
      </w:r>
    </w:p>
    <w:p w14:paraId="5AE7F481" w14:textId="77777777" w:rsidR="00990AA4" w:rsidRPr="005D0CA2" w:rsidRDefault="00990AA4" w:rsidP="00990AA4">
      <w:pPr>
        <w:wordWrap w:val="0"/>
        <w:rPr>
          <w:lang w:val="en-US"/>
        </w:rPr>
      </w:pPr>
    </w:p>
    <w:p w14:paraId="0F9BDADF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692866F7" w14:textId="62FB7893" w:rsidR="000F585A" w:rsidRPr="000F585A" w:rsidRDefault="007A4098" w:rsidP="00363E97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proofErr w:type="spellStart"/>
      <w:r w:rsidR="00C12300">
        <w:rPr>
          <w:lang w:val="en-GB"/>
        </w:rPr>
        <w:t>genderattr</w:t>
      </w:r>
      <w:proofErr w:type="spellEnd"/>
      <w:r>
        <w:rPr>
          <w:lang w:val="en-GB"/>
        </w:rPr>
        <w:t xml:space="preserve"> </w:t>
      </w:r>
      <w:proofErr w:type="spellStart"/>
      <w:r w:rsidR="00C12300">
        <w:rPr>
          <w:lang w:val="en-GB"/>
        </w:rPr>
        <w:t>nameattr</w:t>
      </w:r>
      <w:proofErr w:type="spellEnd"/>
      <w:r w:rsidR="00951A14">
        <w:rPr>
          <w:lang w:val="en-GB"/>
        </w:rPr>
        <w:t xml:space="preserve"> </w:t>
      </w:r>
      <w:r>
        <w:rPr>
          <w:lang w:val="en-GB"/>
        </w:rPr>
        <w:t xml:space="preserve">received separately </w:t>
      </w:r>
      <w:r w:rsidR="00913E36">
        <w:rPr>
          <w:lang w:val="en-GB"/>
        </w:rPr>
        <w:t>constitutes unconditional admission</w:t>
      </w:r>
      <w:r w:rsidR="001F644B">
        <w:rPr>
          <w:lang w:val="en-GB"/>
        </w:rPr>
        <w:t xml:space="preserve"> for the study programme </w:t>
      </w:r>
      <w:r w:rsidR="003065A0">
        <w:rPr>
          <w:lang w:val="en-GB"/>
        </w:rPr>
        <w:t>type</w:t>
      </w:r>
      <w:r w:rsidR="00C12300">
        <w:rPr>
          <w:lang w:val="en-GB"/>
        </w:rPr>
        <w:t xml:space="preserve"> </w:t>
      </w:r>
      <w:proofErr w:type="spellStart"/>
      <w:r w:rsidR="00C12300">
        <w:rPr>
          <w:lang w:val="en-GB"/>
        </w:rPr>
        <w:t>degreefield</w:t>
      </w:r>
      <w:proofErr w:type="spellEnd"/>
      <w:r w:rsidR="001F644B">
        <w:rPr>
          <w:lang w:val="en-GB"/>
        </w:rPr>
        <w:t xml:space="preserve"> in the semester </w:t>
      </w:r>
      <w:proofErr w:type="spellStart"/>
      <w:r w:rsidR="00C12300">
        <w:rPr>
          <w:lang w:val="en-GB"/>
        </w:rPr>
        <w:t>yearsattribute</w:t>
      </w:r>
      <w:proofErr w:type="spellEnd"/>
      <w:r>
        <w:rPr>
          <w:lang w:val="en-GB"/>
        </w:rPr>
        <w:t xml:space="preserve">. </w:t>
      </w:r>
    </w:p>
    <w:p w14:paraId="4E02F649" w14:textId="77777777" w:rsidR="000F585A" w:rsidRPr="000F585A" w:rsidRDefault="005A09DB" w:rsidP="000F585A">
      <w:pPr>
        <w:pStyle w:val="PlainText"/>
        <w:rPr>
          <w:lang w:val="en-GB"/>
        </w:rPr>
      </w:pPr>
      <w:r>
        <w:rPr>
          <w:noProof/>
        </w:rPr>
        <w:pict w14:anchorId="3133E07B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62AF1F37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34D72DE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1ED1" w14:textId="77777777" w:rsidR="005A09DB" w:rsidRDefault="005A09DB" w:rsidP="00750BE3">
      <w:pPr>
        <w:spacing w:after="0" w:line="240" w:lineRule="auto"/>
      </w:pPr>
      <w:r>
        <w:separator/>
      </w:r>
    </w:p>
  </w:endnote>
  <w:endnote w:type="continuationSeparator" w:id="0">
    <w:p w14:paraId="0C0BFF9E" w14:textId="77777777" w:rsidR="005A09DB" w:rsidRDefault="005A09DB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24AB" w14:textId="77777777" w:rsidR="005A09DB" w:rsidRDefault="005A09DB" w:rsidP="00750BE3">
      <w:pPr>
        <w:spacing w:after="0" w:line="240" w:lineRule="auto"/>
      </w:pPr>
      <w:r>
        <w:separator/>
      </w:r>
    </w:p>
  </w:footnote>
  <w:footnote w:type="continuationSeparator" w:id="0">
    <w:p w14:paraId="54348E1C" w14:textId="77777777" w:rsidR="005A09DB" w:rsidRDefault="005A09DB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3334E" w14:textId="77777777" w:rsidR="00750BE3" w:rsidRDefault="005A09DB" w:rsidP="00750BE3">
    <w:pPr>
      <w:pStyle w:val="Header"/>
      <w:jc w:val="center"/>
    </w:pPr>
    <w:r>
      <w:rPr>
        <w:noProof/>
      </w:rPr>
      <w:pict w14:anchorId="2769D0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C970" w14:textId="77777777" w:rsidR="00E35ACA" w:rsidRDefault="005A09DB" w:rsidP="00E35ACA">
    <w:pPr>
      <w:pStyle w:val="Header"/>
      <w:jc w:val="center"/>
    </w:pPr>
    <w:r>
      <w:rPr>
        <w:noProof/>
      </w:rPr>
      <w:pict w14:anchorId="4F21A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88F8CB4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50821"/>
    <w:rsid w:val="00093314"/>
    <w:rsid w:val="00094BB4"/>
    <w:rsid w:val="000D55CB"/>
    <w:rsid w:val="000D77E3"/>
    <w:rsid w:val="000F585A"/>
    <w:rsid w:val="00105848"/>
    <w:rsid w:val="00111E06"/>
    <w:rsid w:val="00126641"/>
    <w:rsid w:val="00141972"/>
    <w:rsid w:val="001657ED"/>
    <w:rsid w:val="00176909"/>
    <w:rsid w:val="001A11A7"/>
    <w:rsid w:val="001E18F6"/>
    <w:rsid w:val="001F613E"/>
    <w:rsid w:val="001F644B"/>
    <w:rsid w:val="002010DB"/>
    <w:rsid w:val="0020646B"/>
    <w:rsid w:val="00224F5B"/>
    <w:rsid w:val="002522A7"/>
    <w:rsid w:val="00283B8F"/>
    <w:rsid w:val="00291D1F"/>
    <w:rsid w:val="0029344C"/>
    <w:rsid w:val="002D5A1D"/>
    <w:rsid w:val="002F145C"/>
    <w:rsid w:val="003065A0"/>
    <w:rsid w:val="00363E97"/>
    <w:rsid w:val="003756A6"/>
    <w:rsid w:val="003A753C"/>
    <w:rsid w:val="003B74A4"/>
    <w:rsid w:val="003F7952"/>
    <w:rsid w:val="004014FA"/>
    <w:rsid w:val="004550F7"/>
    <w:rsid w:val="0049619D"/>
    <w:rsid w:val="004A34A4"/>
    <w:rsid w:val="004D44A6"/>
    <w:rsid w:val="004E1558"/>
    <w:rsid w:val="00510670"/>
    <w:rsid w:val="00515A59"/>
    <w:rsid w:val="00530A8E"/>
    <w:rsid w:val="00542BE5"/>
    <w:rsid w:val="00567BCC"/>
    <w:rsid w:val="00581ACF"/>
    <w:rsid w:val="005A09DB"/>
    <w:rsid w:val="005D0CA2"/>
    <w:rsid w:val="005F7F9E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96BEF"/>
    <w:rsid w:val="007A35A9"/>
    <w:rsid w:val="007A4098"/>
    <w:rsid w:val="007A5012"/>
    <w:rsid w:val="007A5BDD"/>
    <w:rsid w:val="007A5C1A"/>
    <w:rsid w:val="007C34A5"/>
    <w:rsid w:val="007D77D6"/>
    <w:rsid w:val="007F34B7"/>
    <w:rsid w:val="00817498"/>
    <w:rsid w:val="008361C7"/>
    <w:rsid w:val="00890C0F"/>
    <w:rsid w:val="0089557B"/>
    <w:rsid w:val="008B4194"/>
    <w:rsid w:val="008B62D8"/>
    <w:rsid w:val="008C28A2"/>
    <w:rsid w:val="008D0FDE"/>
    <w:rsid w:val="008D6CED"/>
    <w:rsid w:val="008E02A2"/>
    <w:rsid w:val="00913E36"/>
    <w:rsid w:val="00951A14"/>
    <w:rsid w:val="00965074"/>
    <w:rsid w:val="009818BD"/>
    <w:rsid w:val="00990AA4"/>
    <w:rsid w:val="009958D9"/>
    <w:rsid w:val="009B493D"/>
    <w:rsid w:val="00A23C0F"/>
    <w:rsid w:val="00A41826"/>
    <w:rsid w:val="00A4777D"/>
    <w:rsid w:val="00A70432"/>
    <w:rsid w:val="00AC2127"/>
    <w:rsid w:val="00AC30EA"/>
    <w:rsid w:val="00AE56C5"/>
    <w:rsid w:val="00B046A2"/>
    <w:rsid w:val="00B12596"/>
    <w:rsid w:val="00B21042"/>
    <w:rsid w:val="00B2350A"/>
    <w:rsid w:val="00B31ABE"/>
    <w:rsid w:val="00B67026"/>
    <w:rsid w:val="00B97E46"/>
    <w:rsid w:val="00BB1A1F"/>
    <w:rsid w:val="00BE2BDD"/>
    <w:rsid w:val="00BE6E3F"/>
    <w:rsid w:val="00C02040"/>
    <w:rsid w:val="00C12300"/>
    <w:rsid w:val="00C257FC"/>
    <w:rsid w:val="00C559F5"/>
    <w:rsid w:val="00C75AF9"/>
    <w:rsid w:val="00C83A35"/>
    <w:rsid w:val="00CA0539"/>
    <w:rsid w:val="00CB530C"/>
    <w:rsid w:val="00CC1DA2"/>
    <w:rsid w:val="00CD6833"/>
    <w:rsid w:val="00CE0691"/>
    <w:rsid w:val="00D16A57"/>
    <w:rsid w:val="00D32506"/>
    <w:rsid w:val="00D33300"/>
    <w:rsid w:val="00D35A78"/>
    <w:rsid w:val="00D616FE"/>
    <w:rsid w:val="00D7262C"/>
    <w:rsid w:val="00D8287D"/>
    <w:rsid w:val="00D9603A"/>
    <w:rsid w:val="00DB75F8"/>
    <w:rsid w:val="00E06712"/>
    <w:rsid w:val="00E20884"/>
    <w:rsid w:val="00E3297E"/>
    <w:rsid w:val="00E35ACA"/>
    <w:rsid w:val="00E46E7E"/>
    <w:rsid w:val="00E64E05"/>
    <w:rsid w:val="00EB2C78"/>
    <w:rsid w:val="00ED76EE"/>
    <w:rsid w:val="00F01184"/>
    <w:rsid w:val="00F10B71"/>
    <w:rsid w:val="00F334BE"/>
    <w:rsid w:val="00F37BAD"/>
    <w:rsid w:val="00F40382"/>
    <w:rsid w:val="00F4102B"/>
    <w:rsid w:val="00F539EF"/>
    <w:rsid w:val="00F550B9"/>
    <w:rsid w:val="00F63311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740818E"/>
  <w15:chartTrackingRefBased/>
  <w15:docId w15:val="{C57E0F7E-FF12-1B41-8C08-9D62EAD0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A239-DDF7-400B-904B-39D119F8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6</cp:revision>
  <cp:lastPrinted>2020-03-05T10:16:00Z</cp:lastPrinted>
  <dcterms:created xsi:type="dcterms:W3CDTF">2021-09-17T09:12:00Z</dcterms:created>
  <dcterms:modified xsi:type="dcterms:W3CDTF">2021-09-22T08:39:00Z</dcterms:modified>
</cp:coreProperties>
</file>