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ED96" w14:textId="77777777" w:rsidR="00111E06" w:rsidRDefault="00AD1529" w:rsidP="003A753C">
      <w:pPr>
        <w:spacing w:after="0" w:line="330" w:lineRule="exact"/>
        <w:rPr>
          <w:b/>
          <w:noProof/>
        </w:rPr>
      </w:pPr>
      <w:r>
        <w:rPr>
          <w:noProof/>
        </w:rPr>
        <w:pict w14:anchorId="5D6247CE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style="position:absolute;margin-left:59.9pt;margin-top:141.5pt;width:283.6pt;height:37.95pt;z-index: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" filled="f" stroked="f">
            <v:textbox style="mso-fit-shape-to-text:t" inset="0,0,0,0">
              <w:txbxContent>
                <w:p w14:paraId="68570F3A" w14:textId="77777777" w:rsidR="000F585A" w:rsidRDefault="00DB60DB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To all students admitted for a study programme</w:t>
                  </w:r>
                </w:p>
                <w:p w14:paraId="6EF00E17" w14:textId="77777777" w:rsidR="00DB60DB" w:rsidRDefault="00DB60DB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at Schmalkalden University of Applied Sciences</w:t>
                  </w:r>
                </w:p>
                <w:p w14:paraId="0A598963" w14:textId="77777777" w:rsidR="00DB60DB" w:rsidRPr="00DB60DB" w:rsidRDefault="00DB60DB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in the </w:t>
                  </w:r>
                  <w:r w:rsidR="00D92B2A">
                    <w:rPr>
                      <w:lang w:val="en-GB"/>
                    </w:rPr>
                    <w:t>semesterattr</w:t>
                  </w:r>
                  <w:r>
                    <w:rPr>
                      <w:lang w:val="en-GB"/>
                    </w:rPr>
                    <w:t xml:space="preserve"> semester </w:t>
                  </w:r>
                  <w:r w:rsidR="00D92B2A">
                    <w:rPr>
                      <w:lang w:val="en-GB"/>
                    </w:rPr>
                    <w:t>yearsattr</w:t>
                  </w:r>
                </w:p>
              </w:txbxContent>
            </v:textbox>
            <w10:wrap type="topAndBottom" anchorx="page" anchory="page"/>
          </v:shape>
        </w:pict>
      </w:r>
    </w:p>
    <w:p w14:paraId="77467E1D" w14:textId="77777777" w:rsidR="008E02A2" w:rsidRPr="005D0CA2" w:rsidRDefault="00AD1529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20246098">
          <v:shape id="Textfeld 229" o:spid="_x0000_s1027" type="#_x0000_t202" style="position:absolute;margin-left:416.35pt;margin-top:128.1pt;width:151.5pt;height:170.1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" filled="f" stroked="f" strokeweight=".5pt">
            <v:textbox inset="0,0,0,0">
              <w:txbxContent>
                <w:p w14:paraId="7AAFA4B0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3F4DE468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A4035FC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7C63D3F8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1CC7BF9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360EC0E1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F0A3F38" w14:textId="77777777" w:rsidR="00E35ACA" w:rsidRDefault="00AD152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3369C8E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8pt;height:8.8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77282C1F" w14:textId="77777777" w:rsidR="00E35ACA" w:rsidRDefault="00AD152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355AB0D">
                      <v:shape id="_x0000_i1026" type="#_x0000_t75" alt="" style="width:8.8pt;height:8.8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B3186F0" w14:textId="77777777" w:rsidR="00E35ACA" w:rsidRPr="001657ED" w:rsidRDefault="00AD1529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 w:rsidRPr="007A5012">
                    <w:rPr>
                      <w:rFonts w:ascii="Arial" w:hAnsi="Arial"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56356EFF">
                      <v:shape id="Icons-09.png" o:spid="_x0000_i1025" type="#_x0000_t75" alt="" style="width:8.8pt;height:8.8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161291C3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16EA0E2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C1EDD09" w14:textId="77777777" w:rsidR="00E35ACA" w:rsidRPr="00AE56C5" w:rsidRDefault="00D92B2A" w:rsidP="00E35ACA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  <w:t>dateattribute</w:t>
                  </w:r>
                </w:p>
              </w:txbxContent>
            </v:textbox>
            <w10:wrap type="topAndBottom" anchorx="page" anchory="page"/>
            <w10:anchorlock/>
          </v:shape>
        </w:pict>
      </w:r>
      <w:r w:rsidR="00DB60DB">
        <w:rPr>
          <w:b/>
          <w:noProof/>
          <w:lang w:val="en-US"/>
        </w:rPr>
        <w:t>Your entry to Germany for your studies at Schmalkalden University of Applied Sciences</w:t>
      </w:r>
    </w:p>
    <w:p w14:paraId="66610AA8" w14:textId="77777777" w:rsidR="00990AA4" w:rsidRPr="005D0CA2" w:rsidRDefault="00990AA4" w:rsidP="00990AA4">
      <w:pPr>
        <w:wordWrap w:val="0"/>
        <w:rPr>
          <w:lang w:val="en-US"/>
        </w:rPr>
      </w:pPr>
    </w:p>
    <w:p w14:paraId="33E2AD11" w14:textId="77777777" w:rsidR="000F585A" w:rsidRDefault="00DB60DB" w:rsidP="000F585A">
      <w:pPr>
        <w:pStyle w:val="PlainText"/>
        <w:rPr>
          <w:lang w:val="en-GB"/>
        </w:rPr>
      </w:pPr>
      <w:r>
        <w:rPr>
          <w:lang w:val="en-GB"/>
        </w:rPr>
        <w:t xml:space="preserve">Dear student, </w:t>
      </w:r>
    </w:p>
    <w:p w14:paraId="1A163D72" w14:textId="77777777" w:rsidR="00DB60DB" w:rsidRDefault="00DB60DB" w:rsidP="000F585A">
      <w:pPr>
        <w:pStyle w:val="PlainText"/>
        <w:rPr>
          <w:lang w:val="en-GB"/>
        </w:rPr>
      </w:pPr>
    </w:p>
    <w:p w14:paraId="623FF0D7" w14:textId="77777777" w:rsidR="00DB60DB" w:rsidRDefault="00DB60DB" w:rsidP="002E4A21">
      <w:pPr>
        <w:pStyle w:val="PlainText"/>
        <w:jc w:val="both"/>
        <w:rPr>
          <w:lang w:val="en-GB"/>
        </w:rPr>
      </w:pPr>
      <w:r>
        <w:rPr>
          <w:lang w:val="en-GB"/>
        </w:rPr>
        <w:t>You have been admitted for a study programme at Schmalkalden University of Applied Scien</w:t>
      </w:r>
      <w:r w:rsidR="002E4A21">
        <w:rPr>
          <w:lang w:val="en-GB"/>
        </w:rPr>
        <w:t>-</w:t>
      </w:r>
      <w:r>
        <w:rPr>
          <w:lang w:val="en-GB"/>
        </w:rPr>
        <w:t xml:space="preserve">ces </w:t>
      </w:r>
      <w:r w:rsidR="00D04E5C">
        <w:rPr>
          <w:lang w:val="en-GB"/>
        </w:rPr>
        <w:t xml:space="preserve">(SUAS) in Germany </w:t>
      </w:r>
      <w:r>
        <w:rPr>
          <w:lang w:val="en-GB"/>
        </w:rPr>
        <w:t xml:space="preserve">in the </w:t>
      </w:r>
      <w:r w:rsidR="00D92B2A">
        <w:rPr>
          <w:lang w:val="en-GB"/>
        </w:rPr>
        <w:t>semesterattr</w:t>
      </w:r>
      <w:r>
        <w:rPr>
          <w:lang w:val="en-GB"/>
        </w:rPr>
        <w:t xml:space="preserve"> semester </w:t>
      </w:r>
      <w:r w:rsidR="00D92B2A">
        <w:rPr>
          <w:lang w:val="en-GB"/>
        </w:rPr>
        <w:t>yearsattr</w:t>
      </w:r>
      <w:r>
        <w:rPr>
          <w:lang w:val="en-GB"/>
        </w:rPr>
        <w:t xml:space="preserve">, starting </w:t>
      </w:r>
      <w:r w:rsidR="00D92B2A">
        <w:rPr>
          <w:lang w:val="en-GB"/>
        </w:rPr>
        <w:t>startingdate</w:t>
      </w:r>
      <w:r>
        <w:rPr>
          <w:lang w:val="en-GB"/>
        </w:rPr>
        <w:t xml:space="preserve">. </w:t>
      </w:r>
    </w:p>
    <w:p w14:paraId="4A074B4F" w14:textId="77777777" w:rsidR="00DB60DB" w:rsidRDefault="00DB60DB" w:rsidP="002E4A21">
      <w:pPr>
        <w:pStyle w:val="PlainText"/>
        <w:jc w:val="both"/>
        <w:rPr>
          <w:lang w:val="en-GB"/>
        </w:rPr>
      </w:pPr>
    </w:p>
    <w:p w14:paraId="14E1026C" w14:textId="77777777" w:rsidR="00DB60DB" w:rsidRPr="00DB60DB" w:rsidRDefault="00D04E5C" w:rsidP="002E4A21">
      <w:pPr>
        <w:pStyle w:val="PlainText"/>
        <w:jc w:val="both"/>
        <w:rPr>
          <w:lang w:val="en-GB"/>
        </w:rPr>
      </w:pPr>
      <w:r>
        <w:rPr>
          <w:lang w:val="en-GB"/>
        </w:rPr>
        <w:t xml:space="preserve">All study programmes at SUAS are conducted in presence; hence, your presence in Schmalkalden is required. If you come from a non-EU country, you may need a visa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enter Germany. In this case you will need to apply for a visa and fulfil all requirements for the same, </w:t>
      </w:r>
      <w:r w:rsidR="00EF2A9A">
        <w:rPr>
          <w:lang w:val="en-GB"/>
        </w:rPr>
        <w:t xml:space="preserve">possibly </w:t>
      </w:r>
      <w:r>
        <w:rPr>
          <w:lang w:val="en-GB"/>
        </w:rPr>
        <w:t xml:space="preserve">incl. a blocked bank account. </w:t>
      </w:r>
    </w:p>
    <w:p w14:paraId="1726B238" w14:textId="77777777" w:rsidR="00DB60DB" w:rsidRPr="00D04E5C" w:rsidRDefault="00DB60DB" w:rsidP="002E4A21">
      <w:pPr>
        <w:pStyle w:val="PlainText"/>
        <w:jc w:val="both"/>
        <w:rPr>
          <w:sz w:val="10"/>
          <w:lang w:val="en-GB"/>
        </w:rPr>
      </w:pPr>
    </w:p>
    <w:p w14:paraId="428FBEAC" w14:textId="77777777" w:rsidR="000F585A" w:rsidRPr="000F585A" w:rsidRDefault="00AD1529" w:rsidP="000F585A">
      <w:pPr>
        <w:pStyle w:val="PlainText"/>
        <w:rPr>
          <w:lang w:val="en-GB"/>
        </w:rPr>
      </w:pPr>
      <w:r>
        <w:rPr>
          <w:noProof/>
        </w:rPr>
        <w:pict w14:anchorId="553EECC0">
          <v:shape id="_x0000_s1026" type="#_x0000_t75" alt="" style="position:absolute;margin-left:.3pt;margin-top:2.4pt;width:190.5pt;height:62.65pt;z-index:3;mso-wrap-edited:f;mso-width-percent:0;mso-height-percent:0;mso-width-percent:0;mso-height-percent:0">
            <v:imagedata r:id="rId11" o:title="Unterschrift KR"/>
          </v:shape>
        </w:pict>
      </w:r>
    </w:p>
    <w:p w14:paraId="1F92AC65" w14:textId="77777777" w:rsidR="000F585A" w:rsidRPr="00DB60DB" w:rsidRDefault="000F585A" w:rsidP="000F585A">
      <w:pPr>
        <w:pStyle w:val="PlainText"/>
        <w:rPr>
          <w:lang w:val="en-GB"/>
        </w:rPr>
      </w:pPr>
      <w:r w:rsidRPr="00DB60DB">
        <w:rPr>
          <w:lang w:val="en-GB"/>
        </w:rPr>
        <w:t>Sincerely,</w:t>
      </w:r>
    </w:p>
    <w:p w14:paraId="58EC6559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E1A6D" w14:textId="77777777" w:rsidR="00AD1529" w:rsidRDefault="00AD1529" w:rsidP="00750BE3">
      <w:pPr>
        <w:spacing w:after="0" w:line="240" w:lineRule="auto"/>
      </w:pPr>
      <w:r>
        <w:separator/>
      </w:r>
    </w:p>
  </w:endnote>
  <w:endnote w:type="continuationSeparator" w:id="0">
    <w:p w14:paraId="6F794E3F" w14:textId="77777777" w:rsidR="00AD1529" w:rsidRDefault="00AD1529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DFD79" w14:textId="77777777" w:rsidR="00AD1529" w:rsidRDefault="00AD1529" w:rsidP="00750BE3">
      <w:pPr>
        <w:spacing w:after="0" w:line="240" w:lineRule="auto"/>
      </w:pPr>
      <w:r>
        <w:separator/>
      </w:r>
    </w:p>
  </w:footnote>
  <w:footnote w:type="continuationSeparator" w:id="0">
    <w:p w14:paraId="75A1D99D" w14:textId="77777777" w:rsidR="00AD1529" w:rsidRDefault="00AD1529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3D0C9" w14:textId="77777777" w:rsidR="00750BE3" w:rsidRDefault="00AD1529" w:rsidP="00750BE3">
    <w:pPr>
      <w:pStyle w:val="Header"/>
      <w:jc w:val="center"/>
    </w:pPr>
    <w:r>
      <w:rPr>
        <w:noProof/>
      </w:rPr>
      <w:pict w14:anchorId="6551A9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02965" w14:textId="77777777" w:rsidR="00E35ACA" w:rsidRDefault="00AD1529" w:rsidP="00E35ACA">
    <w:pPr>
      <w:pStyle w:val="Header"/>
      <w:jc w:val="center"/>
    </w:pPr>
    <w:r>
      <w:rPr>
        <w:noProof/>
      </w:rPr>
      <w:pict w14:anchorId="1B449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73B0C67A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04C61"/>
    <w:rsid w:val="00050821"/>
    <w:rsid w:val="00094BB4"/>
    <w:rsid w:val="000D55CB"/>
    <w:rsid w:val="000D77E3"/>
    <w:rsid w:val="000F585A"/>
    <w:rsid w:val="00105848"/>
    <w:rsid w:val="00111E06"/>
    <w:rsid w:val="00141972"/>
    <w:rsid w:val="001657ED"/>
    <w:rsid w:val="001A11A7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D5A1D"/>
    <w:rsid w:val="002E4A21"/>
    <w:rsid w:val="003756A6"/>
    <w:rsid w:val="003A753C"/>
    <w:rsid w:val="003B74A4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67BCC"/>
    <w:rsid w:val="00581ACF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5012"/>
    <w:rsid w:val="007A5BDD"/>
    <w:rsid w:val="007C34A5"/>
    <w:rsid w:val="00817498"/>
    <w:rsid w:val="008361C7"/>
    <w:rsid w:val="00890C0F"/>
    <w:rsid w:val="0089557B"/>
    <w:rsid w:val="008B4194"/>
    <w:rsid w:val="008B62D8"/>
    <w:rsid w:val="008C28A2"/>
    <w:rsid w:val="008D0FDE"/>
    <w:rsid w:val="008E02A2"/>
    <w:rsid w:val="00965074"/>
    <w:rsid w:val="00990AA4"/>
    <w:rsid w:val="009958D9"/>
    <w:rsid w:val="009B493D"/>
    <w:rsid w:val="00A41826"/>
    <w:rsid w:val="00A4777D"/>
    <w:rsid w:val="00A70432"/>
    <w:rsid w:val="00AC30EA"/>
    <w:rsid w:val="00AD1529"/>
    <w:rsid w:val="00AE56C5"/>
    <w:rsid w:val="00B12596"/>
    <w:rsid w:val="00B21042"/>
    <w:rsid w:val="00B2350A"/>
    <w:rsid w:val="00B67026"/>
    <w:rsid w:val="00B97E46"/>
    <w:rsid w:val="00BB1A1F"/>
    <w:rsid w:val="00BE2BDD"/>
    <w:rsid w:val="00BE6E3F"/>
    <w:rsid w:val="00C02040"/>
    <w:rsid w:val="00C257FC"/>
    <w:rsid w:val="00C559F5"/>
    <w:rsid w:val="00C75AF9"/>
    <w:rsid w:val="00C83A35"/>
    <w:rsid w:val="00CA0539"/>
    <w:rsid w:val="00CB530C"/>
    <w:rsid w:val="00CD6833"/>
    <w:rsid w:val="00D04E5C"/>
    <w:rsid w:val="00D16A57"/>
    <w:rsid w:val="00D32506"/>
    <w:rsid w:val="00D33300"/>
    <w:rsid w:val="00D35A78"/>
    <w:rsid w:val="00D616FE"/>
    <w:rsid w:val="00D92B2A"/>
    <w:rsid w:val="00D9603A"/>
    <w:rsid w:val="00DB60DB"/>
    <w:rsid w:val="00DB75F8"/>
    <w:rsid w:val="00E20884"/>
    <w:rsid w:val="00E3297E"/>
    <w:rsid w:val="00E35ACA"/>
    <w:rsid w:val="00E46E7E"/>
    <w:rsid w:val="00E64E05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949EF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66993FD"/>
  <w15:chartTrackingRefBased/>
  <w15:docId w15:val="{BE4A1D51-B634-0C48-94BD-880AD88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E356-B55C-4B36-812A-6E113337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2</cp:revision>
  <cp:lastPrinted>2020-03-05T10:16:00Z</cp:lastPrinted>
  <dcterms:created xsi:type="dcterms:W3CDTF">2021-09-17T09:12:00Z</dcterms:created>
  <dcterms:modified xsi:type="dcterms:W3CDTF">2021-09-17T09:12:00Z</dcterms:modified>
</cp:coreProperties>
</file>