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2B3B" w14:textId="77777777" w:rsidR="00111E06" w:rsidRDefault="00647102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7895B296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25.3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" filled="f" stroked="f">
            <v:textbox style="mso-fit-shape-to-text:t" inset="0,0,0,0">
              <w:txbxContent>
                <w:p w14:paraId="0153750F" w14:textId="77777777" w:rsidR="00B10857" w:rsidRDefault="007D5E1F" w:rsidP="00F5747F">
                  <w:pPr>
                    <w:pStyle w:val="PlainText"/>
                    <w:rPr>
                      <w:color w:val="212121"/>
                      <w:shd w:val="clear" w:color="auto" w:fill="FFFFFF"/>
                    </w:rPr>
                  </w:pPr>
                  <w:r>
                    <w:rPr>
                      <w:color w:val="212121"/>
                      <w:shd w:val="clear" w:color="auto" w:fill="FFFFFF"/>
                    </w:rPr>
                    <w:t>nameattr</w:t>
                  </w:r>
                </w:p>
                <w:p w14:paraId="79BE6A08" w14:textId="77777777" w:rsidR="00DF7809" w:rsidRPr="00DF7809" w:rsidRDefault="00DF7809" w:rsidP="00F5747F">
                  <w:pPr>
                    <w:pStyle w:val="PlainText"/>
                    <w:rPr>
                      <w:color w:val="212121"/>
                      <w:shd w:val="clear" w:color="auto" w:fill="FFFFFF"/>
                    </w:rPr>
                  </w:pPr>
                  <w:r w:rsidRPr="00DF7809">
                    <w:rPr>
                      <w:color w:val="212121"/>
                      <w:shd w:val="clear" w:color="auto" w:fill="FFFFFF"/>
                    </w:rPr>
                    <w:t>Matriculation Number</w:t>
                  </w:r>
                  <w:r>
                    <w:rPr>
                      <w:color w:val="212121"/>
                      <w:shd w:val="clear" w:color="auto" w:fill="FFFFFF"/>
                    </w:rPr>
                    <w:t>:</w:t>
                  </w:r>
                  <w:r w:rsidRPr="00DF7809">
                    <w:rPr>
                      <w:color w:val="212121"/>
                      <w:shd w:val="clear" w:color="auto" w:fill="FFFFFF"/>
                    </w:rPr>
                    <w:t xml:space="preserve"> </w:t>
                  </w:r>
                  <w:r w:rsidR="007D5E1F">
                    <w:rPr>
                      <w:color w:val="212121"/>
                      <w:shd w:val="clear" w:color="auto" w:fill="FFFFFF"/>
                    </w:rPr>
                    <w:t>matricnum</w:t>
                  </w:r>
                </w:p>
              </w:txbxContent>
            </v:textbox>
            <w10:wrap type="topAndBottom" anchorx="page" anchory="page"/>
          </v:shape>
        </w:pict>
      </w:r>
    </w:p>
    <w:p w14:paraId="29843F57" w14:textId="77777777" w:rsidR="008E02A2" w:rsidRPr="005D0CA2" w:rsidRDefault="00647102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30AC05D5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4A77FCE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782EF88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D01F4A4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0F131312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9CF44B2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4F8B527B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2EE80F27" w14:textId="77777777" w:rsidR="00E35ACA" w:rsidRPr="00E46FD9" w:rsidRDefault="00647102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FE115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179A162D" w14:textId="77777777" w:rsidR="00E35ACA" w:rsidRPr="00E46FD9" w:rsidRDefault="00647102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48F17085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0D516902" w14:textId="77777777" w:rsidR="00E35ACA" w:rsidRPr="00E46FD9" w:rsidRDefault="00647102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6B36CDD1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07362F1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4B97C7E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AE9C046" w14:textId="77777777" w:rsidR="00E35ACA" w:rsidRPr="00E46FD9" w:rsidRDefault="007D5E1F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A72F29"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>participation in online classes</w:t>
      </w:r>
    </w:p>
    <w:p w14:paraId="517EBC54" w14:textId="77777777" w:rsidR="00990AA4" w:rsidRPr="005D0CA2" w:rsidRDefault="00990AA4" w:rsidP="00990AA4">
      <w:pPr>
        <w:wordWrap w:val="0"/>
        <w:rPr>
          <w:lang w:val="en-US"/>
        </w:rPr>
      </w:pPr>
    </w:p>
    <w:p w14:paraId="060BC68C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  <w:r w:rsidR="00174D7F">
        <w:rPr>
          <w:lang w:val="en-US"/>
        </w:rPr>
        <w:t>,</w:t>
      </w:r>
    </w:p>
    <w:p w14:paraId="0CCCAF25" w14:textId="77777777" w:rsidR="00B83F36" w:rsidRDefault="00A72F29" w:rsidP="00A72F29">
      <w:pPr>
        <w:pStyle w:val="PlainText"/>
        <w:rPr>
          <w:lang w:val="en-GB"/>
        </w:rPr>
      </w:pPr>
      <w:r w:rsidRPr="00A72F29">
        <w:rPr>
          <w:lang w:val="en-GB"/>
        </w:rPr>
        <w:t xml:space="preserve">Schmalkalden University of Applied Sciences is an attendance university. As a rule, our courses take place on the university campus and are not generally offered digitally. </w:t>
      </w:r>
    </w:p>
    <w:p w14:paraId="2367E075" w14:textId="77777777" w:rsidR="00B83F36" w:rsidRDefault="00B83F36" w:rsidP="00A72F29">
      <w:pPr>
        <w:pStyle w:val="PlainText"/>
        <w:rPr>
          <w:lang w:val="en-GB"/>
        </w:rPr>
      </w:pPr>
    </w:p>
    <w:p w14:paraId="631A9CF4" w14:textId="77777777" w:rsidR="00B83F36" w:rsidRDefault="00B83F36" w:rsidP="00A72F29">
      <w:pPr>
        <w:pStyle w:val="PlainText"/>
        <w:rPr>
          <w:lang w:val="en-GB"/>
        </w:rPr>
      </w:pPr>
      <w:r w:rsidRPr="00A72F29">
        <w:rPr>
          <w:lang w:val="en-GB"/>
        </w:rPr>
        <w:t>Against this background, we hereby confirm the following for you to present to foreign authorities and when entering the country:</w:t>
      </w:r>
    </w:p>
    <w:p w14:paraId="0F041C2D" w14:textId="77777777" w:rsidR="00B83F36" w:rsidRDefault="00B83F36" w:rsidP="00A72F29">
      <w:pPr>
        <w:pStyle w:val="PlainText"/>
        <w:rPr>
          <w:lang w:val="en-GB"/>
        </w:rPr>
      </w:pPr>
    </w:p>
    <w:p w14:paraId="2BB9B487" w14:textId="77777777" w:rsidR="000F585A" w:rsidRPr="00DF7809" w:rsidRDefault="007D5E1F" w:rsidP="00A72F29">
      <w:pPr>
        <w:pStyle w:val="PlainText"/>
        <w:rPr>
          <w:sz w:val="24"/>
          <w:szCs w:val="24"/>
          <w:lang w:val="en-GB"/>
        </w:rPr>
      </w:pPr>
      <w:r>
        <w:rPr>
          <w:color w:val="212121"/>
          <w:shd w:val="clear" w:color="auto" w:fill="FFFFFF"/>
          <w:lang w:val="en-GB"/>
        </w:rPr>
        <w:t>genderattr</w:t>
      </w:r>
      <w:r w:rsidR="00B83F36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  <w:lang w:val="en-US"/>
        </w:rPr>
        <w:t>nameattr</w:t>
      </w:r>
      <w:r w:rsidR="00DF7809">
        <w:rPr>
          <w:sz w:val="24"/>
          <w:szCs w:val="24"/>
          <w:lang w:val="en-US"/>
        </w:rPr>
        <w:t xml:space="preserve"> </w:t>
      </w:r>
      <w:r w:rsidR="00B83F36">
        <w:rPr>
          <w:color w:val="212121"/>
          <w:shd w:val="clear" w:color="auto" w:fill="FFFFFF"/>
          <w:lang w:val="en-US"/>
        </w:rPr>
        <w:t xml:space="preserve">has done </w:t>
      </w:r>
      <w:r>
        <w:rPr>
          <w:color w:val="212121"/>
          <w:shd w:val="clear" w:color="auto" w:fill="FFFFFF"/>
          <w:lang w:val="en-US"/>
        </w:rPr>
        <w:t>numonlinecourse</w:t>
      </w:r>
      <w:r w:rsidR="00B83F36">
        <w:rPr>
          <w:color w:val="212121"/>
          <w:shd w:val="clear" w:color="auto" w:fill="FFFFFF"/>
          <w:lang w:val="en-US"/>
        </w:rPr>
        <w:t xml:space="preserve"> online courses </w:t>
      </w:r>
      <w:r w:rsidR="00B83F36" w:rsidRPr="00B83F36">
        <w:rPr>
          <w:lang w:val="en-GB"/>
        </w:rPr>
        <w:t>in</w:t>
      </w:r>
      <w:r w:rsidR="00B83F36">
        <w:rPr>
          <w:lang w:val="en-GB"/>
        </w:rPr>
        <w:t xml:space="preserve"> </w:t>
      </w:r>
      <w:r w:rsidR="00B83F36" w:rsidRPr="00B83F36">
        <w:rPr>
          <w:lang w:val="en-GB"/>
        </w:rPr>
        <w:t xml:space="preserve">the </w:t>
      </w:r>
      <w:r>
        <w:rPr>
          <w:lang w:val="en-GB"/>
        </w:rPr>
        <w:t>semesterattr</w:t>
      </w:r>
      <w:r w:rsidR="00B83F36" w:rsidRPr="00B83F36">
        <w:rPr>
          <w:lang w:val="en-GB"/>
        </w:rPr>
        <w:t xml:space="preserve"> Semester </w:t>
      </w:r>
      <w:r>
        <w:rPr>
          <w:lang w:val="en-GB"/>
        </w:rPr>
        <w:t>yearatt</w:t>
      </w:r>
      <w:r w:rsidR="00B83F36" w:rsidRPr="00B83F36">
        <w:rPr>
          <w:lang w:val="en-GB"/>
        </w:rPr>
        <w:t>.</w:t>
      </w:r>
      <w:r w:rsidR="00B83F36">
        <w:rPr>
          <w:lang w:val="en-GB"/>
        </w:rPr>
        <w:t xml:space="preserve"> In </w:t>
      </w:r>
      <w:proofErr w:type="gramStart"/>
      <w:r w:rsidR="00B83F36">
        <w:rPr>
          <w:lang w:val="en-GB"/>
        </w:rPr>
        <w:t>general</w:t>
      </w:r>
      <w:proofErr w:type="gramEnd"/>
      <w:r w:rsidR="00B83F36">
        <w:rPr>
          <w:lang w:val="en-GB"/>
        </w:rPr>
        <w:t xml:space="preserve"> he took part in the offered online classes </w:t>
      </w:r>
      <w:r w:rsidR="00B83F36" w:rsidRPr="00B83F36">
        <w:rPr>
          <w:lang w:val="en-GB"/>
        </w:rPr>
        <w:t xml:space="preserve">in the </w:t>
      </w:r>
      <w:r>
        <w:rPr>
          <w:lang w:val="en-GB"/>
        </w:rPr>
        <w:t>semesterattr</w:t>
      </w:r>
      <w:r w:rsidR="00B83F36" w:rsidRPr="00B83F36">
        <w:rPr>
          <w:lang w:val="en-GB"/>
        </w:rPr>
        <w:t xml:space="preserve"> semester </w:t>
      </w:r>
      <w:r>
        <w:rPr>
          <w:lang w:val="en-GB"/>
        </w:rPr>
        <w:t>yearatt</w:t>
      </w:r>
      <w:r w:rsidR="00B83F36" w:rsidRPr="00B83F36">
        <w:rPr>
          <w:lang w:val="en-GB"/>
        </w:rPr>
        <w:t xml:space="preserve"> from </w:t>
      </w:r>
      <w:r w:rsidR="00B83F36">
        <w:rPr>
          <w:lang w:val="en-GB"/>
        </w:rPr>
        <w:t>his</w:t>
      </w:r>
      <w:r w:rsidR="00B83F36" w:rsidRPr="00B83F36">
        <w:rPr>
          <w:lang w:val="en-GB"/>
        </w:rPr>
        <w:t xml:space="preserve"> home country</w:t>
      </w:r>
      <w:r w:rsidR="00B83F36">
        <w:rPr>
          <w:lang w:val="en-GB"/>
        </w:rPr>
        <w:t>.</w:t>
      </w:r>
      <w:r w:rsidR="00B83F36" w:rsidRPr="00B83F36">
        <w:rPr>
          <w:lang w:val="en-GB"/>
        </w:rPr>
        <w:br/>
      </w:r>
    </w:p>
    <w:p w14:paraId="0E4F7224" w14:textId="77777777" w:rsidR="000F585A" w:rsidRPr="000F585A" w:rsidRDefault="00647102" w:rsidP="000F585A">
      <w:pPr>
        <w:pStyle w:val="PlainText"/>
        <w:rPr>
          <w:lang w:val="en-GB"/>
        </w:rPr>
      </w:pPr>
      <w:r>
        <w:rPr>
          <w:noProof/>
        </w:rPr>
        <w:pict w14:anchorId="4C400ADD">
          <v:shape id="_x0000_s1026" type="#_x0000_t75" alt="" style="position:absolute;margin-left:.3pt;margin-top:5.7pt;width:173.1pt;height:51.75pt;z-index:3;mso-wrap-edited:f;mso-width-percent:0;mso-height-percent:0;mso-width-percent:0;mso-height-percent:0">
            <v:imagedata r:id="rId11" o:title="Unterschrift KR"/>
          </v:shape>
        </w:pict>
      </w:r>
    </w:p>
    <w:p w14:paraId="18DA936A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1456162A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6D5BB" w14:textId="77777777" w:rsidR="00647102" w:rsidRDefault="00647102" w:rsidP="00750BE3">
      <w:pPr>
        <w:spacing w:after="0" w:line="240" w:lineRule="auto"/>
      </w:pPr>
      <w:r>
        <w:separator/>
      </w:r>
    </w:p>
  </w:endnote>
  <w:endnote w:type="continuationSeparator" w:id="0">
    <w:p w14:paraId="323B4D87" w14:textId="77777777" w:rsidR="00647102" w:rsidRDefault="00647102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44CF" w14:textId="77777777" w:rsidR="00647102" w:rsidRDefault="00647102" w:rsidP="00750BE3">
      <w:pPr>
        <w:spacing w:after="0" w:line="240" w:lineRule="auto"/>
      </w:pPr>
      <w:r>
        <w:separator/>
      </w:r>
    </w:p>
  </w:footnote>
  <w:footnote w:type="continuationSeparator" w:id="0">
    <w:p w14:paraId="1C8F7AAC" w14:textId="77777777" w:rsidR="00647102" w:rsidRDefault="00647102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3CC4" w14:textId="77777777" w:rsidR="00750BE3" w:rsidRDefault="00647102" w:rsidP="00750BE3">
    <w:pPr>
      <w:pStyle w:val="Header"/>
      <w:jc w:val="center"/>
    </w:pPr>
    <w:r>
      <w:rPr>
        <w:noProof/>
      </w:rPr>
      <w:pict w14:anchorId="37D77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84E0C" w14:textId="77777777" w:rsidR="00E35ACA" w:rsidRDefault="00647102" w:rsidP="00E35ACA">
    <w:pPr>
      <w:pStyle w:val="Header"/>
      <w:jc w:val="center"/>
    </w:pPr>
    <w:r>
      <w:rPr>
        <w:noProof/>
      </w:rPr>
      <w:pict w14:anchorId="01244F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E67009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qQUAt6CgbywAAAA="/>
  </w:docVars>
  <w:rsids>
    <w:rsidRoot w:val="007A5012"/>
    <w:rsid w:val="000428AA"/>
    <w:rsid w:val="00050821"/>
    <w:rsid w:val="00094BB4"/>
    <w:rsid w:val="000D55CB"/>
    <w:rsid w:val="000D77E3"/>
    <w:rsid w:val="000F585A"/>
    <w:rsid w:val="00102C68"/>
    <w:rsid w:val="00105848"/>
    <w:rsid w:val="00111E06"/>
    <w:rsid w:val="0013012A"/>
    <w:rsid w:val="00141972"/>
    <w:rsid w:val="001657ED"/>
    <w:rsid w:val="00174D7F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333853"/>
    <w:rsid w:val="0036100D"/>
    <w:rsid w:val="00363E97"/>
    <w:rsid w:val="003756A6"/>
    <w:rsid w:val="003A753C"/>
    <w:rsid w:val="003B74A4"/>
    <w:rsid w:val="003F7952"/>
    <w:rsid w:val="004014FA"/>
    <w:rsid w:val="004550F7"/>
    <w:rsid w:val="004601E2"/>
    <w:rsid w:val="0049619D"/>
    <w:rsid w:val="004B6132"/>
    <w:rsid w:val="004D44A6"/>
    <w:rsid w:val="004E1558"/>
    <w:rsid w:val="00510670"/>
    <w:rsid w:val="00530A8E"/>
    <w:rsid w:val="00542BE5"/>
    <w:rsid w:val="00567BCC"/>
    <w:rsid w:val="00581ACF"/>
    <w:rsid w:val="00593A7A"/>
    <w:rsid w:val="005B1CEF"/>
    <w:rsid w:val="005C7694"/>
    <w:rsid w:val="005D0CA2"/>
    <w:rsid w:val="00634021"/>
    <w:rsid w:val="00647102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7D5E1F"/>
    <w:rsid w:val="00817498"/>
    <w:rsid w:val="008361C7"/>
    <w:rsid w:val="00845B12"/>
    <w:rsid w:val="00846FF6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65074"/>
    <w:rsid w:val="00990AA4"/>
    <w:rsid w:val="009958D9"/>
    <w:rsid w:val="009B493D"/>
    <w:rsid w:val="00A021C4"/>
    <w:rsid w:val="00A1670E"/>
    <w:rsid w:val="00A23C0F"/>
    <w:rsid w:val="00A41826"/>
    <w:rsid w:val="00A438D4"/>
    <w:rsid w:val="00A4777D"/>
    <w:rsid w:val="00A70432"/>
    <w:rsid w:val="00A72F29"/>
    <w:rsid w:val="00AA13E8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DF7809"/>
    <w:rsid w:val="00E0587F"/>
    <w:rsid w:val="00E20884"/>
    <w:rsid w:val="00E3297E"/>
    <w:rsid w:val="00E35ACA"/>
    <w:rsid w:val="00E426C2"/>
    <w:rsid w:val="00E46E7E"/>
    <w:rsid w:val="00E46FD9"/>
    <w:rsid w:val="00E64E05"/>
    <w:rsid w:val="00E724D5"/>
    <w:rsid w:val="00EB2C78"/>
    <w:rsid w:val="00EF49B4"/>
    <w:rsid w:val="00F01184"/>
    <w:rsid w:val="00F10B71"/>
    <w:rsid w:val="00F27240"/>
    <w:rsid w:val="00F334BE"/>
    <w:rsid w:val="00F37BAD"/>
    <w:rsid w:val="00F40382"/>
    <w:rsid w:val="00F4102B"/>
    <w:rsid w:val="00F52918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A1FD247"/>
  <w15:chartTrackingRefBased/>
  <w15:docId w15:val="{E3D3A67A-3D2C-E140-BCEF-03CB2663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2021-03-22T08:10:00Z</cp:lastPrinted>
  <dcterms:created xsi:type="dcterms:W3CDTF">2021-09-17T09:13:00Z</dcterms:created>
  <dcterms:modified xsi:type="dcterms:W3CDTF">2021-09-17T09:13:00Z</dcterms:modified>
</cp:coreProperties>
</file>