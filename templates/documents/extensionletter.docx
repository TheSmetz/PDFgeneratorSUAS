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9551" w14:textId="7826EEA6" w:rsidR="00111E06" w:rsidRDefault="00111E06" w:rsidP="003A753C">
      <w:pPr>
        <w:spacing w:after="0" w:line="330" w:lineRule="exact"/>
        <w:rPr>
          <w:b/>
          <w:noProof/>
        </w:rPr>
      </w:pPr>
    </w:p>
    <w:p w14:paraId="60742205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2B69AC1D" w14:textId="6E6D3B6E" w:rsidR="00567E9C" w:rsidRPr="00567E9C" w:rsidRDefault="00567E9C" w:rsidP="00567E9C">
      <w:pPr>
        <w:pStyle w:val="PlainText"/>
        <w:rPr>
          <w:lang w:val="en-GB"/>
        </w:rPr>
      </w:pPr>
      <w:r>
        <w:rPr>
          <w:lang w:val="en-GB"/>
        </w:rPr>
        <w:t xml:space="preserve">Application no.: </w:t>
      </w:r>
      <w:proofErr w:type="spellStart"/>
      <w:r>
        <w:rPr>
          <w:lang w:val="en-GB"/>
        </w:rPr>
        <w:t>appnum</w:t>
      </w:r>
      <w:proofErr w:type="spellEnd"/>
    </w:p>
    <w:p w14:paraId="6A057E34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522804A7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22E02A1A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222B6EF9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5FA71149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20429EBF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0062072F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469E6122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5C1CDE35" w14:textId="4A797092" w:rsidR="00567E9C" w:rsidRPr="00567E9C" w:rsidRDefault="00567E9C" w:rsidP="001F613E">
      <w:pPr>
        <w:spacing w:after="0" w:line="240" w:lineRule="auto"/>
        <w:rPr>
          <w:bCs/>
          <w:noProof/>
          <w:lang w:val="en-US"/>
        </w:rPr>
      </w:pPr>
      <w:r w:rsidRPr="00567E9C">
        <w:rPr>
          <w:bCs/>
          <w:noProof/>
          <w:lang w:val="en-US"/>
        </w:rPr>
        <w:t>dateattribute</w:t>
      </w:r>
    </w:p>
    <w:p w14:paraId="5135BF01" w14:textId="77777777" w:rsidR="00567E9C" w:rsidRDefault="00567E9C" w:rsidP="001F613E">
      <w:pPr>
        <w:spacing w:after="0" w:line="240" w:lineRule="auto"/>
        <w:rPr>
          <w:b/>
          <w:noProof/>
          <w:lang w:val="en-US"/>
        </w:rPr>
      </w:pPr>
    </w:p>
    <w:p w14:paraId="2425F090" w14:textId="5A8591C3" w:rsidR="008E02A2" w:rsidRPr="005D0CA2" w:rsidRDefault="00CC4F9F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4309B888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alt="" style="position:absolute;margin-left:416.25pt;margin-top:128.25pt;width:151.5pt;height:105pt;z-index:1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filled="f" stroked="f" strokeweight=".5pt">
            <v:textbox inset="0,0,0,0">
              <w:txbxContent>
                <w:p w14:paraId="45F07B95" w14:textId="77777777" w:rsidR="00E35ACA" w:rsidRPr="00E46FD9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Kevin Rausch M.A.</w:t>
                  </w:r>
                </w:p>
                <w:p w14:paraId="35C1E49D" w14:textId="77777777" w:rsidR="00B21042" w:rsidRPr="00E46FD9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International Office</w:t>
                  </w:r>
                </w:p>
                <w:p w14:paraId="6A6C1A92" w14:textId="77777777" w:rsidR="00F37BAD" w:rsidRPr="00E46FD9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50445471" w14:textId="77777777" w:rsidR="00E35ACA" w:rsidRPr="00E46FD9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68684120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proofErr w:type="spellStart"/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Blechhammer</w:t>
                  </w:r>
                  <w:proofErr w:type="spellEnd"/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4-9</w:t>
                  </w: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br/>
                    <w:t>D - 98574 Schmalkalden</w:t>
                  </w:r>
                </w:p>
                <w:p w14:paraId="02974CCF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016A4F0F" w14:textId="77777777" w:rsidR="00E35ACA" w:rsidRPr="00E46FD9" w:rsidRDefault="00CC4F9F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67100E7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1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014</w:t>
                  </w:r>
                </w:p>
                <w:p w14:paraId="6667AC38" w14:textId="77777777" w:rsidR="00E35ACA" w:rsidRPr="00E46FD9" w:rsidRDefault="00CC4F9F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2F5E7C9E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981014</w:t>
                  </w:r>
                </w:p>
                <w:p w14:paraId="3246D2E8" w14:textId="77777777" w:rsidR="00E35ACA" w:rsidRPr="00E46FD9" w:rsidRDefault="00CC4F9F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/>
                    </w:rPr>
                    <w:pict w14:anchorId="57070086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k.rausch</w: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@hs-sm.de</w:t>
                  </w:r>
                </w:p>
                <w:p w14:paraId="6215CA99" w14:textId="77777777" w:rsidR="00E35ACA" w:rsidRPr="00E46FD9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790A31E3" w14:textId="77777777" w:rsidR="00AC30EA" w:rsidRPr="00E46FD9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1728B74C" w14:textId="2FE07345" w:rsidR="00E35ACA" w:rsidRPr="00E46FD9" w:rsidRDefault="00E35ACA" w:rsidP="00E35ACA">
                  <w:pPr>
                    <w:spacing w:after="0"/>
                    <w:rPr>
                      <w:sz w:val="16"/>
                      <w:szCs w:val="16"/>
                      <w:lang w:val="en-GB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r w:rsidR="007A4098">
        <w:rPr>
          <w:b/>
          <w:noProof/>
          <w:lang w:val="en-US"/>
        </w:rPr>
        <w:t>Confirmation of valid admission to Schmalkalden University of Applied Sciences</w:t>
      </w:r>
    </w:p>
    <w:p w14:paraId="5E8A7743" w14:textId="77777777" w:rsidR="00990AA4" w:rsidRPr="005D0CA2" w:rsidRDefault="00990AA4" w:rsidP="00990AA4">
      <w:pPr>
        <w:wordWrap w:val="0"/>
        <w:rPr>
          <w:lang w:val="en-US"/>
        </w:rPr>
      </w:pPr>
    </w:p>
    <w:p w14:paraId="010E409A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1AD0FFB5" w14:textId="680FDF34" w:rsidR="000F585A" w:rsidRPr="000F585A" w:rsidRDefault="007A4098" w:rsidP="00E46FD9">
      <w:pPr>
        <w:pStyle w:val="PlainText"/>
        <w:rPr>
          <w:lang w:val="en-GB"/>
        </w:rPr>
      </w:pPr>
      <w:r>
        <w:rPr>
          <w:lang w:val="en-GB"/>
        </w:rPr>
        <w:t xml:space="preserve">This is to confirm that the admission letter for </w:t>
      </w:r>
      <w:r w:rsidR="002C702E">
        <w:rPr>
          <w:lang w:val="en-US"/>
        </w:rPr>
        <w:t>nametag</w:t>
      </w:r>
      <w:r w:rsidR="003B0958" w:rsidRPr="003B0958">
        <w:rPr>
          <w:lang w:val="en-GB"/>
        </w:rPr>
        <w:t xml:space="preserve"> </w:t>
      </w:r>
      <w:r w:rsidR="00B10857">
        <w:rPr>
          <w:lang w:val="en-GB"/>
        </w:rPr>
        <w:t>(</w:t>
      </w:r>
      <w:r w:rsidR="00845B12">
        <w:rPr>
          <w:lang w:val="en-GB"/>
        </w:rPr>
        <w:t>application</w:t>
      </w:r>
      <w:r w:rsidR="00B10857">
        <w:rPr>
          <w:lang w:val="en-GB"/>
        </w:rPr>
        <w:t xml:space="preserve"> number: </w:t>
      </w:r>
      <w:proofErr w:type="spellStart"/>
      <w:r w:rsidR="00B77BB9">
        <w:rPr>
          <w:lang w:val="en-GB"/>
        </w:rPr>
        <w:t>appnum</w:t>
      </w:r>
      <w:proofErr w:type="spellEnd"/>
      <w:r w:rsidR="00B10857">
        <w:rPr>
          <w:lang w:val="en-GB"/>
        </w:rPr>
        <w:t>)</w:t>
      </w:r>
      <w:r w:rsidR="007874E2">
        <w:rPr>
          <w:lang w:val="en-GB"/>
        </w:rPr>
        <w:t xml:space="preserve"> </w:t>
      </w:r>
      <w:r>
        <w:rPr>
          <w:lang w:val="en-GB"/>
        </w:rPr>
        <w:t xml:space="preserve">received separately continues to be valid even if the student cannot be physically present in Schmalkalden for the beginning of the </w:t>
      </w:r>
      <w:proofErr w:type="spellStart"/>
      <w:r w:rsidR="00B77BB9">
        <w:rPr>
          <w:lang w:val="en-GB"/>
        </w:rPr>
        <w:t>semestera</w:t>
      </w:r>
      <w:proofErr w:type="spellEnd"/>
      <w:r w:rsidR="00D8287D">
        <w:rPr>
          <w:lang w:val="en-GB"/>
        </w:rPr>
        <w:t xml:space="preserve"> semester </w:t>
      </w:r>
      <w:proofErr w:type="spellStart"/>
      <w:r w:rsidR="00B77BB9">
        <w:rPr>
          <w:lang w:val="en-GB"/>
        </w:rPr>
        <w:t>yearsattr</w:t>
      </w:r>
      <w:proofErr w:type="spellEnd"/>
      <w:r w:rsidR="00D8287D">
        <w:rPr>
          <w:lang w:val="en-GB"/>
        </w:rPr>
        <w:t xml:space="preserve"> </w:t>
      </w:r>
      <w:r>
        <w:rPr>
          <w:lang w:val="en-GB"/>
        </w:rPr>
        <w:t>due to an ongoing visa procedure. The student may enrol h</w:t>
      </w:r>
      <w:r w:rsidR="00593A7A">
        <w:rPr>
          <w:lang w:val="en-GB"/>
        </w:rPr>
        <w:t>im</w:t>
      </w:r>
      <w:r>
        <w:rPr>
          <w:lang w:val="en-GB"/>
        </w:rPr>
        <w:t xml:space="preserve">self remotely for the </w:t>
      </w:r>
      <w:proofErr w:type="spellStart"/>
      <w:r w:rsidR="00B03FC4">
        <w:rPr>
          <w:lang w:val="en-GB"/>
        </w:rPr>
        <w:t>semestera</w:t>
      </w:r>
      <w:proofErr w:type="spellEnd"/>
      <w:r>
        <w:rPr>
          <w:lang w:val="en-GB"/>
        </w:rPr>
        <w:t xml:space="preserve"> semester </w:t>
      </w:r>
      <w:proofErr w:type="spellStart"/>
      <w:r w:rsidR="00B77BB9">
        <w:rPr>
          <w:lang w:val="en-GB"/>
        </w:rPr>
        <w:t>yearsattr</w:t>
      </w:r>
      <w:proofErr w:type="spellEnd"/>
      <w:r>
        <w:rPr>
          <w:lang w:val="en-GB"/>
        </w:rPr>
        <w:t xml:space="preserve"> and travel to Schmalkalden anytime during the semester.</w:t>
      </w:r>
      <w:r w:rsidR="00E46FD9">
        <w:rPr>
          <w:lang w:val="en-GB"/>
        </w:rPr>
        <w:t xml:space="preserve"> </w:t>
      </w:r>
    </w:p>
    <w:p w14:paraId="5EEE793A" w14:textId="77777777" w:rsidR="000F585A" w:rsidRPr="000F585A" w:rsidRDefault="00CC4F9F" w:rsidP="000F585A">
      <w:pPr>
        <w:pStyle w:val="PlainText"/>
        <w:rPr>
          <w:lang w:val="en-GB"/>
        </w:rPr>
      </w:pPr>
      <w:r>
        <w:rPr>
          <w:noProof/>
        </w:rPr>
        <w:pict w14:anchorId="2DAD306D">
          <v:shape id="_x0000_s1026" type="#_x0000_t75" alt="" style="position:absolute;margin-left:.3pt;margin-top:5.7pt;width:173.1pt;height:51.75pt;z-index:2;mso-wrap-edited:f;mso-width-percent:0;mso-height-percent:0;mso-width-percent:0;mso-height-percent:0">
            <v:imagedata r:id="rId11" o:title="Unterschrift KR"/>
          </v:shape>
        </w:pict>
      </w:r>
    </w:p>
    <w:p w14:paraId="7DAD8D6E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0617B7F0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28955" w14:textId="77777777" w:rsidR="00CC4F9F" w:rsidRDefault="00CC4F9F" w:rsidP="00750BE3">
      <w:pPr>
        <w:spacing w:after="0" w:line="240" w:lineRule="auto"/>
      </w:pPr>
      <w:r>
        <w:separator/>
      </w:r>
    </w:p>
  </w:endnote>
  <w:endnote w:type="continuationSeparator" w:id="0">
    <w:p w14:paraId="3E4AB9FB" w14:textId="77777777" w:rsidR="00CC4F9F" w:rsidRDefault="00CC4F9F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B04A1" w14:textId="77777777" w:rsidR="00CC4F9F" w:rsidRDefault="00CC4F9F" w:rsidP="00750BE3">
      <w:pPr>
        <w:spacing w:after="0" w:line="240" w:lineRule="auto"/>
      </w:pPr>
      <w:r>
        <w:separator/>
      </w:r>
    </w:p>
  </w:footnote>
  <w:footnote w:type="continuationSeparator" w:id="0">
    <w:p w14:paraId="232F34CC" w14:textId="77777777" w:rsidR="00CC4F9F" w:rsidRDefault="00CC4F9F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85EB9" w14:textId="77777777" w:rsidR="00750BE3" w:rsidRDefault="00CC4F9F" w:rsidP="00750BE3">
    <w:pPr>
      <w:pStyle w:val="Header"/>
      <w:jc w:val="center"/>
    </w:pPr>
    <w:r>
      <w:rPr>
        <w:noProof/>
      </w:rPr>
      <w:pict w14:anchorId="7ED22E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8D843" w14:textId="77777777" w:rsidR="00E35ACA" w:rsidRDefault="00CC4F9F" w:rsidP="00E35ACA">
    <w:pPr>
      <w:pStyle w:val="Header"/>
      <w:jc w:val="center"/>
    </w:pPr>
    <w:r>
      <w:rPr>
        <w:noProof/>
      </w:rPr>
      <w:pict w14:anchorId="1051B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51D52AA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zGzNDcyNjC3tDBR0lEKTi0uzszPAykwqgUAqB0F1iwAAAA="/>
  </w:docVars>
  <w:rsids>
    <w:rsidRoot w:val="007A5012"/>
    <w:rsid w:val="000428AA"/>
    <w:rsid w:val="00050821"/>
    <w:rsid w:val="00094BB4"/>
    <w:rsid w:val="000960C1"/>
    <w:rsid w:val="000D55CB"/>
    <w:rsid w:val="000D77E3"/>
    <w:rsid w:val="000F585A"/>
    <w:rsid w:val="00105848"/>
    <w:rsid w:val="001073C1"/>
    <w:rsid w:val="00111E06"/>
    <w:rsid w:val="0013012A"/>
    <w:rsid w:val="00141972"/>
    <w:rsid w:val="001657ED"/>
    <w:rsid w:val="001A11A7"/>
    <w:rsid w:val="001B08AE"/>
    <w:rsid w:val="001B2E1C"/>
    <w:rsid w:val="001E18F6"/>
    <w:rsid w:val="001F613E"/>
    <w:rsid w:val="002010DB"/>
    <w:rsid w:val="0020646B"/>
    <w:rsid w:val="00224F5B"/>
    <w:rsid w:val="002522A7"/>
    <w:rsid w:val="00283B8F"/>
    <w:rsid w:val="00291D1F"/>
    <w:rsid w:val="0029344C"/>
    <w:rsid w:val="002C702E"/>
    <w:rsid w:val="002D5A1D"/>
    <w:rsid w:val="00333853"/>
    <w:rsid w:val="003366D8"/>
    <w:rsid w:val="00363E97"/>
    <w:rsid w:val="003756A6"/>
    <w:rsid w:val="003A753C"/>
    <w:rsid w:val="003B0958"/>
    <w:rsid w:val="003B74A4"/>
    <w:rsid w:val="003C0772"/>
    <w:rsid w:val="003F7952"/>
    <w:rsid w:val="004014FA"/>
    <w:rsid w:val="004550F7"/>
    <w:rsid w:val="0049619D"/>
    <w:rsid w:val="004D44A6"/>
    <w:rsid w:val="004E1558"/>
    <w:rsid w:val="00510670"/>
    <w:rsid w:val="00530A8E"/>
    <w:rsid w:val="00542BE5"/>
    <w:rsid w:val="005574E2"/>
    <w:rsid w:val="00567BCC"/>
    <w:rsid w:val="00567E9C"/>
    <w:rsid w:val="00581ACF"/>
    <w:rsid w:val="00593A7A"/>
    <w:rsid w:val="005D0CA2"/>
    <w:rsid w:val="005D76B7"/>
    <w:rsid w:val="00617E40"/>
    <w:rsid w:val="00634021"/>
    <w:rsid w:val="006575DB"/>
    <w:rsid w:val="00657E50"/>
    <w:rsid w:val="00662CD7"/>
    <w:rsid w:val="00674718"/>
    <w:rsid w:val="006F227B"/>
    <w:rsid w:val="006F4A66"/>
    <w:rsid w:val="0071478D"/>
    <w:rsid w:val="007244B3"/>
    <w:rsid w:val="00727F48"/>
    <w:rsid w:val="007340BC"/>
    <w:rsid w:val="007505A4"/>
    <w:rsid w:val="00750BE3"/>
    <w:rsid w:val="00761151"/>
    <w:rsid w:val="007649BF"/>
    <w:rsid w:val="00767CBD"/>
    <w:rsid w:val="007802C6"/>
    <w:rsid w:val="007867CE"/>
    <w:rsid w:val="00786C3D"/>
    <w:rsid w:val="007874E2"/>
    <w:rsid w:val="007A35A9"/>
    <w:rsid w:val="007A4098"/>
    <w:rsid w:val="007A5012"/>
    <w:rsid w:val="007A5BDD"/>
    <w:rsid w:val="007C34A5"/>
    <w:rsid w:val="00817498"/>
    <w:rsid w:val="008361C7"/>
    <w:rsid w:val="00845B12"/>
    <w:rsid w:val="00846FF6"/>
    <w:rsid w:val="00876DE9"/>
    <w:rsid w:val="00890C0F"/>
    <w:rsid w:val="00894B58"/>
    <w:rsid w:val="0089557B"/>
    <w:rsid w:val="008B4194"/>
    <w:rsid w:val="008B62D8"/>
    <w:rsid w:val="008C28A2"/>
    <w:rsid w:val="008D0FDE"/>
    <w:rsid w:val="008D6CED"/>
    <w:rsid w:val="008E02A2"/>
    <w:rsid w:val="00965074"/>
    <w:rsid w:val="00990AA4"/>
    <w:rsid w:val="009958D9"/>
    <w:rsid w:val="009B493D"/>
    <w:rsid w:val="00A1670E"/>
    <w:rsid w:val="00A23C0F"/>
    <w:rsid w:val="00A40B00"/>
    <w:rsid w:val="00A41826"/>
    <w:rsid w:val="00A438D4"/>
    <w:rsid w:val="00A4777D"/>
    <w:rsid w:val="00A70432"/>
    <w:rsid w:val="00AC2127"/>
    <w:rsid w:val="00AC30EA"/>
    <w:rsid w:val="00AD7CE9"/>
    <w:rsid w:val="00AE56C5"/>
    <w:rsid w:val="00B03FC4"/>
    <w:rsid w:val="00B10857"/>
    <w:rsid w:val="00B12596"/>
    <w:rsid w:val="00B21042"/>
    <w:rsid w:val="00B2350A"/>
    <w:rsid w:val="00B67026"/>
    <w:rsid w:val="00B77BB9"/>
    <w:rsid w:val="00B97E46"/>
    <w:rsid w:val="00BB1A1F"/>
    <w:rsid w:val="00BE2BDD"/>
    <w:rsid w:val="00BE6E3F"/>
    <w:rsid w:val="00C02040"/>
    <w:rsid w:val="00C257FC"/>
    <w:rsid w:val="00C332C6"/>
    <w:rsid w:val="00C559F5"/>
    <w:rsid w:val="00C57BFF"/>
    <w:rsid w:val="00C75AF9"/>
    <w:rsid w:val="00C83A35"/>
    <w:rsid w:val="00CA0539"/>
    <w:rsid w:val="00CB530C"/>
    <w:rsid w:val="00CC4F9F"/>
    <w:rsid w:val="00CD6833"/>
    <w:rsid w:val="00CE0691"/>
    <w:rsid w:val="00D16A57"/>
    <w:rsid w:val="00D32506"/>
    <w:rsid w:val="00D33300"/>
    <w:rsid w:val="00D35A78"/>
    <w:rsid w:val="00D616FE"/>
    <w:rsid w:val="00D8287D"/>
    <w:rsid w:val="00D8348F"/>
    <w:rsid w:val="00D9603A"/>
    <w:rsid w:val="00DA7AD4"/>
    <w:rsid w:val="00DB75F8"/>
    <w:rsid w:val="00E0587F"/>
    <w:rsid w:val="00E20884"/>
    <w:rsid w:val="00E3297E"/>
    <w:rsid w:val="00E35ACA"/>
    <w:rsid w:val="00E426C2"/>
    <w:rsid w:val="00E46E7E"/>
    <w:rsid w:val="00E46FD9"/>
    <w:rsid w:val="00E565D4"/>
    <w:rsid w:val="00E64E05"/>
    <w:rsid w:val="00EB2C78"/>
    <w:rsid w:val="00EB64BD"/>
    <w:rsid w:val="00EF49B4"/>
    <w:rsid w:val="00F01184"/>
    <w:rsid w:val="00F10B71"/>
    <w:rsid w:val="00F27240"/>
    <w:rsid w:val="00F334BE"/>
    <w:rsid w:val="00F37BAD"/>
    <w:rsid w:val="00F40382"/>
    <w:rsid w:val="00F4102B"/>
    <w:rsid w:val="00F539EF"/>
    <w:rsid w:val="00F550B9"/>
    <w:rsid w:val="00F5747F"/>
    <w:rsid w:val="00F63311"/>
    <w:rsid w:val="00F807F5"/>
    <w:rsid w:val="00FA4A92"/>
    <w:rsid w:val="00F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9D0DCA9"/>
  <w15:chartTrackingRefBased/>
  <w15:docId w15:val="{ABEEA098-90A2-9948-9A1B-FA6363A6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5EC3-12BC-4AE7-9976-145CFB12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8</cp:revision>
  <cp:lastPrinted>2021-09-13T06:36:00Z</cp:lastPrinted>
  <dcterms:created xsi:type="dcterms:W3CDTF">2021-09-17T09:12:00Z</dcterms:created>
  <dcterms:modified xsi:type="dcterms:W3CDTF">2021-09-29T11:16:00Z</dcterms:modified>
</cp:coreProperties>
</file>